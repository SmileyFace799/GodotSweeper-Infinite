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62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481"/>
        <w:gridCol w:w="1895"/>
        <w:gridCol w:w="4058"/>
        <w:gridCol w:w="1628"/>
      </w:tblGrid>
      <w:tr w:rsidR="00E0610E" w:rsidRPr="00826FE5" w14:paraId="0B01AC58" w14:textId="77777777" w:rsidTr="00E13BCB">
        <w:trPr>
          <w:trHeight w:val="320"/>
          <w:tblHeader/>
        </w:trPr>
        <w:tc>
          <w:tcPr>
            <w:tcW w:w="9062" w:type="dxa"/>
            <w:gridSpan w:val="4"/>
            <w:tcBorders>
              <w:bottom w:val="nil"/>
            </w:tcBorders>
          </w:tcPr>
          <w:p w14:paraId="39D71306" w14:textId="4097A430" w:rsidR="00E0610E" w:rsidRPr="00826FE5" w:rsidRDefault="00A74B73">
            <w:pPr>
              <w:pStyle w:val="Tabellovsk"/>
              <w:rPr>
                <w:lang w:val="en-US"/>
              </w:rPr>
            </w:pPr>
            <w:r w:rsidRPr="00826FE5">
              <w:rPr>
                <w:lang w:val="en-US"/>
              </w:rPr>
              <w:t>N</w:t>
            </w:r>
            <w:r w:rsidR="00393AB5" w:rsidRPr="00826FE5">
              <w:rPr>
                <w:lang w:val="en-US"/>
              </w:rPr>
              <w:t>ame</w:t>
            </w:r>
            <w:r w:rsidR="00E0610E" w:rsidRPr="00826FE5">
              <w:rPr>
                <w:lang w:val="en-US"/>
              </w:rPr>
              <w:t>:</w:t>
            </w:r>
          </w:p>
        </w:tc>
      </w:tr>
      <w:tr w:rsidR="00E0610E" w:rsidRPr="00826FE5" w14:paraId="7DB1BF09" w14:textId="77777777" w:rsidTr="00E13BCB">
        <w:trPr>
          <w:trHeight w:val="900"/>
          <w:tblHeader/>
        </w:trPr>
        <w:tc>
          <w:tcPr>
            <w:tcW w:w="9062" w:type="dxa"/>
            <w:gridSpan w:val="4"/>
            <w:tcBorders>
              <w:top w:val="nil"/>
              <w:bottom w:val="single" w:sz="6" w:space="0" w:color="auto"/>
            </w:tcBorders>
          </w:tcPr>
          <w:p w14:paraId="62DCDF90" w14:textId="77777777" w:rsidR="00E0610E" w:rsidRPr="00826FE5" w:rsidRDefault="00E0610E">
            <w:pPr>
              <w:rPr>
                <w:lang w:val="en-US"/>
              </w:rPr>
            </w:pPr>
            <w:bookmarkStart w:id="0" w:name="Forfatter2"/>
            <w:bookmarkEnd w:id="0"/>
          </w:p>
          <w:p w14:paraId="5A3D534E" w14:textId="21D4E6BD" w:rsidR="00911853" w:rsidRPr="00826FE5" w:rsidRDefault="00911853">
            <w:pPr>
              <w:rPr>
                <w:lang w:val="en-US"/>
              </w:rPr>
            </w:pPr>
            <w:r w:rsidRPr="00826FE5">
              <w:rPr>
                <w:lang w:val="en-US"/>
              </w:rPr>
              <w:t>Henrik Kjernmoen Gran</w:t>
            </w:r>
          </w:p>
        </w:tc>
      </w:tr>
      <w:tr w:rsidR="00660189" w:rsidRPr="00826FE5" w14:paraId="67C8714C" w14:textId="77777777" w:rsidTr="00E13BCB">
        <w:trPr>
          <w:trHeight w:val="320"/>
        </w:trPr>
        <w:tc>
          <w:tcPr>
            <w:tcW w:w="1481" w:type="dxa"/>
          </w:tcPr>
          <w:p w14:paraId="26FAA519" w14:textId="772C6DDD" w:rsidR="00660189" w:rsidRPr="00826FE5" w:rsidRDefault="00660189">
            <w:pPr>
              <w:pStyle w:val="Tabellovsk"/>
              <w:rPr>
                <w:lang w:val="en-US"/>
              </w:rPr>
            </w:pPr>
            <w:bookmarkStart w:id="1" w:name="Veileder"/>
            <w:bookmarkEnd w:id="1"/>
            <w:r w:rsidRPr="00826FE5">
              <w:rPr>
                <w:lang w:val="en-US"/>
              </w:rPr>
              <w:t>Da</w:t>
            </w:r>
            <w:r w:rsidR="00393AB5" w:rsidRPr="00826FE5">
              <w:rPr>
                <w:lang w:val="en-US"/>
              </w:rPr>
              <w:t>te</w:t>
            </w:r>
            <w:r w:rsidRPr="00826FE5">
              <w:rPr>
                <w:lang w:val="en-US"/>
              </w:rPr>
              <w:t>:</w:t>
            </w:r>
          </w:p>
        </w:tc>
        <w:tc>
          <w:tcPr>
            <w:tcW w:w="1895" w:type="dxa"/>
          </w:tcPr>
          <w:p w14:paraId="789C680D" w14:textId="2934D3A9" w:rsidR="00660189" w:rsidRPr="00826FE5" w:rsidRDefault="007130B1">
            <w:pPr>
              <w:pStyle w:val="Tabellovsk"/>
              <w:rPr>
                <w:lang w:val="en-US"/>
              </w:rPr>
            </w:pPr>
            <w:r w:rsidRPr="00826FE5">
              <w:rPr>
                <w:lang w:val="en-US"/>
              </w:rPr>
              <w:t>Course</w:t>
            </w:r>
            <w:r w:rsidR="00E13BCB" w:rsidRPr="00826FE5">
              <w:rPr>
                <w:lang w:val="en-US"/>
              </w:rPr>
              <w:t xml:space="preserve"> C</w:t>
            </w:r>
            <w:r w:rsidR="00393AB5" w:rsidRPr="00826FE5">
              <w:rPr>
                <w:lang w:val="en-US"/>
              </w:rPr>
              <w:t>ode</w:t>
            </w:r>
            <w:r w:rsidR="00660189" w:rsidRPr="00826FE5">
              <w:rPr>
                <w:lang w:val="en-US"/>
              </w:rPr>
              <w:t>:</w:t>
            </w:r>
          </w:p>
        </w:tc>
        <w:tc>
          <w:tcPr>
            <w:tcW w:w="4058" w:type="dxa"/>
          </w:tcPr>
          <w:p w14:paraId="2350AEDD" w14:textId="60B9B6B2" w:rsidR="00660189" w:rsidRPr="00826FE5" w:rsidRDefault="00393AB5">
            <w:pPr>
              <w:pStyle w:val="Tabellovsk"/>
              <w:rPr>
                <w:lang w:val="en-US"/>
              </w:rPr>
            </w:pPr>
            <w:r w:rsidRPr="00826FE5">
              <w:rPr>
                <w:lang w:val="en-US"/>
              </w:rPr>
              <w:t>Course</w:t>
            </w:r>
            <w:r w:rsidR="007130B1" w:rsidRPr="00826FE5">
              <w:rPr>
                <w:lang w:val="en-US"/>
              </w:rPr>
              <w:t xml:space="preserve"> Name</w:t>
            </w:r>
            <w:r w:rsidR="00660189" w:rsidRPr="00826FE5">
              <w:rPr>
                <w:lang w:val="en-US"/>
              </w:rPr>
              <w:t>:</w:t>
            </w:r>
          </w:p>
        </w:tc>
        <w:tc>
          <w:tcPr>
            <w:tcW w:w="1628" w:type="dxa"/>
          </w:tcPr>
          <w:p w14:paraId="69511CBD" w14:textId="53EEAFF6" w:rsidR="00660189" w:rsidRPr="00826FE5" w:rsidRDefault="00E13BCB">
            <w:pPr>
              <w:pStyle w:val="Tabellovsk"/>
              <w:rPr>
                <w:lang w:val="en-US"/>
              </w:rPr>
            </w:pPr>
            <w:r w:rsidRPr="00826FE5">
              <w:rPr>
                <w:lang w:val="en-US"/>
              </w:rPr>
              <w:t xml:space="preserve"># </w:t>
            </w:r>
            <w:r w:rsidR="00393AB5" w:rsidRPr="00826FE5">
              <w:rPr>
                <w:lang w:val="en-US"/>
              </w:rPr>
              <w:t>of pages</w:t>
            </w:r>
            <w:r w:rsidR="00660189" w:rsidRPr="00826FE5">
              <w:rPr>
                <w:lang w:val="en-US"/>
              </w:rPr>
              <w:t>:</w:t>
            </w:r>
          </w:p>
        </w:tc>
      </w:tr>
      <w:tr w:rsidR="00660189" w:rsidRPr="00826FE5" w14:paraId="560C6589" w14:textId="77777777" w:rsidTr="00E13BCB">
        <w:trPr>
          <w:trHeight w:val="320"/>
        </w:trPr>
        <w:tc>
          <w:tcPr>
            <w:tcW w:w="1481" w:type="dxa"/>
          </w:tcPr>
          <w:p w14:paraId="0FAF6D5E" w14:textId="44E2ECA3" w:rsidR="00660189" w:rsidRPr="00826FE5" w:rsidRDefault="00940DB7">
            <w:pPr>
              <w:rPr>
                <w:lang w:val="en-US"/>
              </w:rPr>
            </w:pPr>
            <w:bookmarkStart w:id="2" w:name="Oppgavenr2"/>
            <w:bookmarkEnd w:id="2"/>
            <w:r w:rsidRPr="00826FE5">
              <w:rPr>
                <w:lang w:val="en-US"/>
              </w:rPr>
              <w:t>05</w:t>
            </w:r>
            <w:r w:rsidR="00911853" w:rsidRPr="00826FE5">
              <w:rPr>
                <w:lang w:val="en-US"/>
              </w:rPr>
              <w:t>/0</w:t>
            </w:r>
            <w:r w:rsidRPr="00826FE5">
              <w:rPr>
                <w:lang w:val="en-US"/>
              </w:rPr>
              <w:t>1</w:t>
            </w:r>
            <w:r w:rsidR="00911853" w:rsidRPr="00826FE5">
              <w:rPr>
                <w:lang w:val="en-US"/>
              </w:rPr>
              <w:t>/202</w:t>
            </w:r>
            <w:r w:rsidRPr="00826FE5">
              <w:rPr>
                <w:lang w:val="en-US"/>
              </w:rPr>
              <w:t>5</w:t>
            </w:r>
          </w:p>
        </w:tc>
        <w:tc>
          <w:tcPr>
            <w:tcW w:w="1895" w:type="dxa"/>
          </w:tcPr>
          <w:p w14:paraId="5803732F" w14:textId="46351483" w:rsidR="00660189" w:rsidRPr="00826FE5" w:rsidRDefault="00911853">
            <w:pPr>
              <w:rPr>
                <w:lang w:val="en-US"/>
              </w:rPr>
            </w:pPr>
            <w:r w:rsidRPr="00826FE5">
              <w:rPr>
                <w:lang w:val="en-US"/>
              </w:rPr>
              <w:t>IDAT</w:t>
            </w:r>
            <w:r w:rsidR="00940DB7" w:rsidRPr="00826FE5">
              <w:rPr>
                <w:lang w:val="en-US"/>
              </w:rPr>
              <w:t>T</w:t>
            </w:r>
            <w:r w:rsidRPr="00826FE5">
              <w:rPr>
                <w:lang w:val="en-US"/>
              </w:rPr>
              <w:t>2</w:t>
            </w:r>
            <w:r w:rsidR="00940DB7" w:rsidRPr="00826FE5">
              <w:rPr>
                <w:lang w:val="en-US"/>
              </w:rPr>
              <w:t>5</w:t>
            </w:r>
            <w:r w:rsidRPr="00826FE5">
              <w:rPr>
                <w:lang w:val="en-US"/>
              </w:rPr>
              <w:t>0</w:t>
            </w:r>
            <w:r w:rsidR="00940DB7" w:rsidRPr="00826FE5">
              <w:rPr>
                <w:lang w:val="en-US"/>
              </w:rPr>
              <w:t>5</w:t>
            </w:r>
          </w:p>
        </w:tc>
        <w:tc>
          <w:tcPr>
            <w:tcW w:w="4058" w:type="dxa"/>
          </w:tcPr>
          <w:p w14:paraId="1766A938" w14:textId="2A8BE070" w:rsidR="00660189" w:rsidRPr="00826FE5" w:rsidRDefault="007130B1">
            <w:pPr>
              <w:jc w:val="center"/>
              <w:rPr>
                <w:lang w:val="en-US"/>
              </w:rPr>
            </w:pPr>
            <w:bookmarkStart w:id="3" w:name="Versjonsnr"/>
            <w:bookmarkStart w:id="4" w:name="Studie"/>
            <w:bookmarkEnd w:id="3"/>
            <w:bookmarkEnd w:id="4"/>
            <w:r w:rsidRPr="00826FE5">
              <w:rPr>
                <w:lang w:val="en-US"/>
              </w:rPr>
              <w:t>Extended Reality (XR)</w:t>
            </w:r>
          </w:p>
        </w:tc>
        <w:tc>
          <w:tcPr>
            <w:tcW w:w="1628" w:type="dxa"/>
          </w:tcPr>
          <w:p w14:paraId="58768656" w14:textId="7D99EA52" w:rsidR="00660189" w:rsidRPr="00826FE5" w:rsidRDefault="007F7141">
            <w:pPr>
              <w:jc w:val="center"/>
              <w:rPr>
                <w:lang w:val="en-US"/>
              </w:rPr>
            </w:pPr>
            <w:bookmarkStart w:id="5" w:name="Sider"/>
            <w:bookmarkStart w:id="6" w:name="Bilag"/>
            <w:bookmarkStart w:id="7" w:name="Bibiloteknr"/>
            <w:bookmarkEnd w:id="5"/>
            <w:bookmarkEnd w:id="6"/>
            <w:bookmarkEnd w:id="7"/>
            <w:r>
              <w:rPr>
                <w:lang w:val="en-US"/>
              </w:rPr>
              <w:t>7</w:t>
            </w:r>
          </w:p>
        </w:tc>
      </w:tr>
    </w:tbl>
    <w:p w14:paraId="34A01FDF" w14:textId="77777777" w:rsidR="00E0610E" w:rsidRPr="00826FE5" w:rsidRDefault="00E0610E">
      <w:pPr>
        <w:rPr>
          <w:lang w:val="en-US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0610E" w:rsidRPr="00826FE5" w14:paraId="02538C02" w14:textId="77777777">
        <w:trPr>
          <w:trHeight w:val="320"/>
        </w:trPr>
        <w:tc>
          <w:tcPr>
            <w:tcW w:w="9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DF38573" w14:textId="55C40250" w:rsidR="00E0610E" w:rsidRPr="00826FE5" w:rsidRDefault="008A2718">
            <w:pPr>
              <w:pStyle w:val="Tabellovsk"/>
              <w:rPr>
                <w:lang w:val="en-US"/>
              </w:rPr>
            </w:pPr>
            <w:r w:rsidRPr="00826FE5">
              <w:rPr>
                <w:lang w:val="en-US"/>
              </w:rPr>
              <w:t>Lecturers</w:t>
            </w:r>
            <w:r w:rsidR="00E0610E" w:rsidRPr="00826FE5">
              <w:rPr>
                <w:lang w:val="en-US"/>
              </w:rPr>
              <w:t>:</w:t>
            </w:r>
          </w:p>
        </w:tc>
      </w:tr>
      <w:tr w:rsidR="00E0610E" w:rsidRPr="00826FE5" w14:paraId="5080ECA6" w14:textId="77777777">
        <w:trPr>
          <w:trHeight w:val="900"/>
        </w:trPr>
        <w:tc>
          <w:tcPr>
            <w:tcW w:w="9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EECAF" w14:textId="77777777" w:rsidR="00E0610E" w:rsidRPr="00826FE5" w:rsidRDefault="00E0610E">
            <w:pPr>
              <w:rPr>
                <w:lang w:val="en-US"/>
              </w:rPr>
            </w:pPr>
          </w:p>
          <w:p w14:paraId="553AEC1D" w14:textId="32D51203" w:rsidR="00453BD5" w:rsidRPr="00826FE5" w:rsidRDefault="0052132B">
            <w:pPr>
              <w:rPr>
                <w:lang w:val="en-US"/>
              </w:rPr>
            </w:pPr>
            <w:r w:rsidRPr="00826FE5">
              <w:rPr>
                <w:lang w:val="en-US"/>
              </w:rPr>
              <w:t>Thomas Holt, Alexander Holt</w:t>
            </w:r>
          </w:p>
        </w:tc>
      </w:tr>
    </w:tbl>
    <w:p w14:paraId="7D038D85" w14:textId="77777777" w:rsidR="00E0610E" w:rsidRPr="00826FE5" w:rsidRDefault="00E0610E">
      <w:pPr>
        <w:rPr>
          <w:lang w:val="en-US"/>
        </w:rPr>
      </w:pPr>
    </w:p>
    <w:p w14:paraId="0C5912C4" w14:textId="77777777" w:rsidR="00E0610E" w:rsidRPr="00826FE5" w:rsidRDefault="00E0610E">
      <w:pPr>
        <w:rPr>
          <w:lang w:val="en-US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0610E" w:rsidRPr="00826FE5" w14:paraId="1D11F154" w14:textId="77777777">
        <w:trPr>
          <w:trHeight w:val="320"/>
        </w:trPr>
        <w:tc>
          <w:tcPr>
            <w:tcW w:w="9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031AEF6" w14:textId="6B0EB2D7" w:rsidR="00E0610E" w:rsidRPr="00826FE5" w:rsidRDefault="00E0610E">
            <w:pPr>
              <w:pStyle w:val="Tabellovsk"/>
              <w:rPr>
                <w:lang w:val="en-US"/>
              </w:rPr>
            </w:pPr>
            <w:r w:rsidRPr="00826FE5">
              <w:rPr>
                <w:lang w:val="en-US"/>
              </w:rPr>
              <w:t>Tit</w:t>
            </w:r>
            <w:r w:rsidR="00866407" w:rsidRPr="00826FE5">
              <w:rPr>
                <w:lang w:val="en-US"/>
              </w:rPr>
              <w:t>le</w:t>
            </w:r>
            <w:r w:rsidRPr="00826FE5">
              <w:rPr>
                <w:lang w:val="en-US"/>
              </w:rPr>
              <w:t>:</w:t>
            </w:r>
          </w:p>
        </w:tc>
      </w:tr>
      <w:tr w:rsidR="00E0610E" w:rsidRPr="00826FE5" w14:paraId="1CEC80CA" w14:textId="77777777">
        <w:trPr>
          <w:trHeight w:val="900"/>
        </w:trPr>
        <w:tc>
          <w:tcPr>
            <w:tcW w:w="9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3F4D0" w14:textId="77777777" w:rsidR="00E0610E" w:rsidRPr="00826FE5" w:rsidRDefault="00E0610E">
            <w:pPr>
              <w:rPr>
                <w:lang w:val="en-US"/>
              </w:rPr>
            </w:pPr>
            <w:bookmarkStart w:id="8" w:name="Tittel2"/>
            <w:bookmarkEnd w:id="8"/>
          </w:p>
          <w:p w14:paraId="19B3AC7A" w14:textId="7D26F168" w:rsidR="00453BD5" w:rsidRPr="00826FE5" w:rsidRDefault="001A69D0">
            <w:pPr>
              <w:rPr>
                <w:lang w:val="en-US"/>
              </w:rPr>
            </w:pPr>
            <w:r w:rsidRPr="00826FE5">
              <w:rPr>
                <w:lang w:val="en-US"/>
              </w:rPr>
              <w:t>R</w:t>
            </w:r>
            <w:r w:rsidR="004134C1" w:rsidRPr="00826FE5">
              <w:rPr>
                <w:lang w:val="en-US"/>
              </w:rPr>
              <w:t xml:space="preserve">eport for </w:t>
            </w:r>
            <w:r w:rsidR="00A74B73" w:rsidRPr="00826FE5">
              <w:rPr>
                <w:lang w:val="en-US"/>
              </w:rPr>
              <w:t>portfolio</w:t>
            </w:r>
            <w:r w:rsidRPr="00826FE5">
              <w:rPr>
                <w:lang w:val="en-US"/>
              </w:rPr>
              <w:t>, IDATA2</w:t>
            </w:r>
            <w:r w:rsidR="001869C9" w:rsidRPr="00826FE5">
              <w:rPr>
                <w:lang w:val="en-US"/>
              </w:rPr>
              <w:t>505</w:t>
            </w:r>
            <w:r w:rsidRPr="00826FE5">
              <w:rPr>
                <w:lang w:val="en-US"/>
              </w:rPr>
              <w:t xml:space="preserve"> </w:t>
            </w:r>
            <w:r w:rsidR="001869C9" w:rsidRPr="00826FE5">
              <w:rPr>
                <w:lang w:val="en-US"/>
              </w:rPr>
              <w:t>Extended Reality (XR)</w:t>
            </w:r>
          </w:p>
        </w:tc>
      </w:tr>
    </w:tbl>
    <w:p w14:paraId="38158F43" w14:textId="77777777" w:rsidR="00E0610E" w:rsidRPr="00826FE5" w:rsidRDefault="00E0610E">
      <w:pPr>
        <w:rPr>
          <w:lang w:val="en-US"/>
        </w:rPr>
      </w:pPr>
    </w:p>
    <w:p w14:paraId="2E25DAED" w14:textId="77777777" w:rsidR="00E0610E" w:rsidRPr="00826FE5" w:rsidRDefault="00E0610E">
      <w:pPr>
        <w:rPr>
          <w:lang w:val="en-US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0610E" w:rsidRPr="00826FE5" w14:paraId="7C7A2485" w14:textId="77777777">
        <w:trPr>
          <w:trHeight w:val="320"/>
        </w:trPr>
        <w:tc>
          <w:tcPr>
            <w:tcW w:w="9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D4C8AEA" w14:textId="51BA6B92" w:rsidR="00E0610E" w:rsidRPr="00826FE5" w:rsidRDefault="00A77231">
            <w:pPr>
              <w:pStyle w:val="Tabellovsk"/>
              <w:rPr>
                <w:lang w:val="en-US"/>
              </w:rPr>
            </w:pPr>
            <w:r w:rsidRPr="00826FE5">
              <w:rPr>
                <w:lang w:val="en-US"/>
              </w:rPr>
              <w:t>Summary</w:t>
            </w:r>
            <w:r w:rsidR="00E0610E" w:rsidRPr="00826FE5">
              <w:rPr>
                <w:lang w:val="en-US"/>
              </w:rPr>
              <w:t>:</w:t>
            </w:r>
          </w:p>
        </w:tc>
      </w:tr>
      <w:tr w:rsidR="00E0610E" w:rsidRPr="00826FE5" w14:paraId="66B55DCB" w14:textId="77777777">
        <w:trPr>
          <w:trHeight w:val="5275"/>
        </w:trPr>
        <w:tc>
          <w:tcPr>
            <w:tcW w:w="9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D84AB" w14:textId="77777777" w:rsidR="002F194E" w:rsidRPr="00826FE5" w:rsidRDefault="002F194E" w:rsidP="002F194E">
            <w:pPr>
              <w:rPr>
                <w:lang w:val="en-US"/>
              </w:rPr>
            </w:pPr>
            <w:bookmarkStart w:id="9" w:name="Sammendrag"/>
            <w:bookmarkEnd w:id="9"/>
            <w:r w:rsidRPr="00826FE5">
              <w:rPr>
                <w:lang w:val="en-US"/>
              </w:rPr>
              <w:t>This report is regarding the portfolio submitted for evaluation in the Extended Reality (XR) course.</w:t>
            </w:r>
            <w:r>
              <w:rPr>
                <w:lang w:val="en-US"/>
              </w:rPr>
              <w:t xml:space="preserve"> It goes over the background for developing this project, as well as some of the technology &amp; theory behind it, and finally a description of the implementation, with some evaluation &amp; reflection.</w:t>
            </w:r>
          </w:p>
          <w:p w14:paraId="5AE38D6C" w14:textId="0C165078" w:rsidR="008925D9" w:rsidRPr="00826FE5" w:rsidRDefault="008925D9" w:rsidP="009649C5">
            <w:pPr>
              <w:pStyle w:val="Comment"/>
              <w:rPr>
                <w:lang w:val="en-US"/>
              </w:rPr>
            </w:pPr>
          </w:p>
        </w:tc>
      </w:tr>
    </w:tbl>
    <w:p w14:paraId="56DC34B9" w14:textId="77777777" w:rsidR="00E0610E" w:rsidRPr="00826FE5" w:rsidRDefault="00E0610E">
      <w:pPr>
        <w:rPr>
          <w:lang w:val="en-US"/>
        </w:rPr>
      </w:pPr>
    </w:p>
    <w:p w14:paraId="58DF8056" w14:textId="77777777" w:rsidR="00E0610E" w:rsidRPr="00826FE5" w:rsidRDefault="00E0610E">
      <w:pPr>
        <w:rPr>
          <w:lang w:val="en-US"/>
        </w:rPr>
      </w:pPr>
    </w:p>
    <w:p w14:paraId="114B48FF" w14:textId="77777777" w:rsidR="00E0610E" w:rsidRPr="00826FE5" w:rsidRDefault="00E0610E">
      <w:pPr>
        <w:rPr>
          <w:lang w:val="en-US"/>
        </w:rPr>
      </w:pPr>
    </w:p>
    <w:p w14:paraId="103C2BBE" w14:textId="271C2537" w:rsidR="001D6F9B" w:rsidRPr="00826FE5" w:rsidRDefault="00D66621">
      <w:pPr>
        <w:jc w:val="center"/>
        <w:rPr>
          <w:i/>
          <w:lang w:val="en-US"/>
        </w:rPr>
      </w:pPr>
      <w:r w:rsidRPr="00826FE5">
        <w:rPr>
          <w:i/>
          <w:lang w:val="en-US"/>
        </w:rPr>
        <w:t xml:space="preserve">This </w:t>
      </w:r>
      <w:r w:rsidR="00EA52C7" w:rsidRPr="00826FE5">
        <w:rPr>
          <w:i/>
          <w:lang w:val="en-US"/>
        </w:rPr>
        <w:t>report</w:t>
      </w:r>
      <w:r w:rsidRPr="00826FE5">
        <w:rPr>
          <w:i/>
          <w:lang w:val="en-US"/>
        </w:rPr>
        <w:t xml:space="preserve"> is a submission by student</w:t>
      </w:r>
      <w:r w:rsidR="00703F69" w:rsidRPr="00826FE5">
        <w:rPr>
          <w:i/>
          <w:lang w:val="en-US"/>
        </w:rPr>
        <w:t>(</w:t>
      </w:r>
      <w:r w:rsidRPr="00826FE5">
        <w:rPr>
          <w:i/>
          <w:lang w:val="en-US"/>
        </w:rPr>
        <w:t>s</w:t>
      </w:r>
      <w:r w:rsidR="00703F69" w:rsidRPr="00826FE5">
        <w:rPr>
          <w:i/>
          <w:lang w:val="en-US"/>
        </w:rPr>
        <w:t>)</w:t>
      </w:r>
      <w:r w:rsidR="00E0610E" w:rsidRPr="00826FE5">
        <w:rPr>
          <w:i/>
          <w:lang w:val="en-US"/>
        </w:rPr>
        <w:t xml:space="preserve"> </w:t>
      </w:r>
      <w:r w:rsidRPr="00826FE5">
        <w:rPr>
          <w:i/>
          <w:lang w:val="en-US"/>
        </w:rPr>
        <w:t>at</w:t>
      </w:r>
      <w:r w:rsidR="00E0610E" w:rsidRPr="00826FE5">
        <w:rPr>
          <w:i/>
          <w:lang w:val="en-US"/>
        </w:rPr>
        <w:t xml:space="preserve"> </w:t>
      </w:r>
      <w:r w:rsidR="009649C5" w:rsidRPr="00826FE5">
        <w:rPr>
          <w:i/>
          <w:lang w:val="en-US"/>
        </w:rPr>
        <w:t>NTNU</w:t>
      </w:r>
      <w:r w:rsidR="00E0610E" w:rsidRPr="00826FE5">
        <w:rPr>
          <w:i/>
          <w:lang w:val="en-US"/>
        </w:rPr>
        <w:t>.</w:t>
      </w:r>
    </w:p>
    <w:p w14:paraId="5512A540" w14:textId="36DA0B89" w:rsidR="00FA69EA" w:rsidRPr="00826FE5" w:rsidRDefault="001D6F9B" w:rsidP="00F12A5B">
      <w:pPr>
        <w:pStyle w:val="Title"/>
        <w:rPr>
          <w:lang w:val="en-US"/>
        </w:rPr>
      </w:pPr>
      <w:r w:rsidRPr="00826FE5">
        <w:rPr>
          <w:lang w:val="en-US"/>
        </w:rPr>
        <w:br w:type="page"/>
      </w:r>
      <w:r w:rsidR="00F12A5B">
        <w:rPr>
          <w:lang w:val="en-US"/>
        </w:rPr>
        <w:lastRenderedPageBreak/>
        <w:t>TABLE OF CONTENTS</w:t>
      </w:r>
    </w:p>
    <w:p w14:paraId="459C38E0" w14:textId="0629DE35" w:rsidR="00802F26" w:rsidRDefault="00FA69EA">
      <w:pPr>
        <w:pStyle w:val="TO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 w:rsidRPr="00826FE5">
        <w:rPr>
          <w:lang w:val="en-US"/>
        </w:rPr>
        <w:fldChar w:fldCharType="begin"/>
      </w:r>
      <w:r w:rsidRPr="00826FE5">
        <w:rPr>
          <w:lang w:val="en-US"/>
        </w:rPr>
        <w:instrText xml:space="preserve"> TOC \o "1-3" \h \z \u </w:instrText>
      </w:r>
      <w:r w:rsidRPr="00826FE5">
        <w:rPr>
          <w:lang w:val="en-US"/>
        </w:rPr>
        <w:fldChar w:fldCharType="separate"/>
      </w:r>
      <w:hyperlink w:anchor="_Toc187029400" w:history="1">
        <w:r w:rsidR="00802F26" w:rsidRPr="000A2A29">
          <w:rPr>
            <w:rStyle w:val="Hyperlink"/>
            <w:noProof/>
            <w:lang w:val="en-US"/>
          </w:rPr>
          <w:t>1</w:t>
        </w:r>
        <w:r w:rsidR="00802F26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802F26" w:rsidRPr="000A2A29">
          <w:rPr>
            <w:rStyle w:val="Hyperlink"/>
            <w:noProof/>
            <w:lang w:val="en-US"/>
          </w:rPr>
          <w:t>Summary</w:t>
        </w:r>
        <w:r w:rsidR="00802F26">
          <w:rPr>
            <w:noProof/>
            <w:webHidden/>
          </w:rPr>
          <w:tab/>
        </w:r>
        <w:r w:rsidR="00802F26">
          <w:rPr>
            <w:noProof/>
            <w:webHidden/>
          </w:rPr>
          <w:fldChar w:fldCharType="begin"/>
        </w:r>
        <w:r w:rsidR="00802F26">
          <w:rPr>
            <w:noProof/>
            <w:webHidden/>
          </w:rPr>
          <w:instrText xml:space="preserve"> PAGEREF _Toc187029400 \h </w:instrText>
        </w:r>
        <w:r w:rsidR="00802F26">
          <w:rPr>
            <w:noProof/>
            <w:webHidden/>
          </w:rPr>
        </w:r>
        <w:r w:rsidR="00802F26">
          <w:rPr>
            <w:noProof/>
            <w:webHidden/>
          </w:rPr>
          <w:fldChar w:fldCharType="separate"/>
        </w:r>
        <w:r w:rsidR="00802F26">
          <w:rPr>
            <w:noProof/>
            <w:webHidden/>
          </w:rPr>
          <w:t>1</w:t>
        </w:r>
        <w:r w:rsidR="00802F26">
          <w:rPr>
            <w:noProof/>
            <w:webHidden/>
          </w:rPr>
          <w:fldChar w:fldCharType="end"/>
        </w:r>
      </w:hyperlink>
    </w:p>
    <w:p w14:paraId="153ED546" w14:textId="3922F4E4" w:rsidR="00802F26" w:rsidRDefault="00802F26">
      <w:pPr>
        <w:pStyle w:val="TO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7029401" w:history="1">
        <w:r w:rsidRPr="000A2A29">
          <w:rPr>
            <w:rStyle w:val="Hyperlink"/>
            <w:noProof/>
            <w:lang w:val="en-US"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A2A29">
          <w:rPr>
            <w:rStyle w:val="Hyperlink"/>
            <w:noProof/>
            <w:lang w:val="en-US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_Toc187029401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688A77D" w14:textId="0A26B206" w:rsidR="00802F26" w:rsidRDefault="00802F26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7029402" w:history="1">
        <w:r w:rsidRPr="000A2A29">
          <w:rPr>
            <w:rStyle w:val="Hyperlink"/>
            <w:noProof/>
            <w:lang w:val="en-US"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A2A29">
          <w:rPr>
            <w:rStyle w:val="Hyperlink"/>
            <w:noProof/>
            <w:lang w:val="en-US"/>
          </w:rPr>
          <w:t>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_Toc187029402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38E1DB5" w14:textId="7A797E31" w:rsidR="00802F26" w:rsidRDefault="00802F26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7029403" w:history="1">
        <w:r w:rsidRPr="000A2A29">
          <w:rPr>
            <w:rStyle w:val="Hyperlink"/>
            <w:noProof/>
            <w:lang w:val="en-US"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A2A29">
          <w:rPr>
            <w:rStyle w:val="Hyperlink"/>
            <w:noProof/>
            <w:lang w:val="en-US"/>
          </w:rPr>
          <w:t>Restrictions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_Toc187029403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E16848A" w14:textId="13E0DF63" w:rsidR="00802F26" w:rsidRDefault="00802F26">
      <w:pPr>
        <w:pStyle w:val="TO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7029404" w:history="1">
        <w:r w:rsidRPr="000A2A29">
          <w:rPr>
            <w:rStyle w:val="Hyperlink"/>
            <w:noProof/>
            <w:lang w:val="en-US"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A2A29">
          <w:rPr>
            <w:rStyle w:val="Hyperlink"/>
            <w:noProof/>
            <w:lang w:val="en-US"/>
          </w:rPr>
          <w:t>Theory, technology &amp;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_Toc187029404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0E78F88" w14:textId="1566CC83" w:rsidR="00802F26" w:rsidRDefault="00802F26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7029405" w:history="1">
        <w:r w:rsidRPr="000A2A29">
          <w:rPr>
            <w:rStyle w:val="Hyperlink"/>
            <w:noProof/>
            <w:lang w:val="en-US"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A2A29">
          <w:rPr>
            <w:rStyle w:val="Hyperlink"/>
            <w:noProof/>
            <w:lang w:val="en-US"/>
          </w:rPr>
          <w:t>Game engine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_Toc187029405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E7A0F5F" w14:textId="6C6DC0B7" w:rsidR="00802F26" w:rsidRDefault="00802F26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7029406" w:history="1">
        <w:r w:rsidRPr="000A2A29">
          <w:rPr>
            <w:rStyle w:val="Hyperlink"/>
            <w:noProof/>
            <w:lang w:val="en-US"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A2A29">
          <w:rPr>
            <w:rStyle w:val="Hyperlink"/>
            <w:noProof/>
            <w:lang w:val="en-US"/>
          </w:rPr>
          <w:t>Separate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_Toc187029406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BACADD7" w14:textId="7521A285" w:rsidR="00802F26" w:rsidRDefault="00802F26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7029407" w:history="1">
        <w:r w:rsidRPr="000A2A29">
          <w:rPr>
            <w:rStyle w:val="Hyperlink"/>
            <w:noProof/>
            <w:lang w:val="en-US"/>
          </w:rPr>
          <w:t>3.3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A2A29">
          <w:rPr>
            <w:rStyle w:val="Hyperlink"/>
            <w:noProof/>
            <w:lang w:val="en-US"/>
          </w:rPr>
          <w:t>Making textures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_Toc187029407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95F48A" w14:textId="527CD403" w:rsidR="00802F26" w:rsidRDefault="00802F26">
      <w:pPr>
        <w:pStyle w:val="TO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7029408" w:history="1">
        <w:r w:rsidRPr="000A2A29">
          <w:rPr>
            <w:rStyle w:val="Hyperlink"/>
            <w:noProof/>
            <w:lang w:val="en-US"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A2A29">
          <w:rPr>
            <w:rStyle w:val="Hyperlink"/>
            <w:noProof/>
            <w:lang w:val="en-US"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_Toc187029408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D30708" w14:textId="11710E39" w:rsidR="00802F26" w:rsidRDefault="00802F26">
      <w:pPr>
        <w:pStyle w:val="TO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7029409" w:history="1">
        <w:r w:rsidRPr="000A2A29">
          <w:rPr>
            <w:rStyle w:val="Hyperlink"/>
            <w:noProof/>
            <w:lang w:val="en-US"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A2A29">
          <w:rPr>
            <w:rStyle w:val="Hyperlink"/>
            <w:noProof/>
            <w:lang w:val="en-US"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_Toc187029409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C1A0E2" w14:textId="1B234179" w:rsidR="00802F26" w:rsidRDefault="00802F26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7029410" w:history="1">
        <w:r w:rsidRPr="000A2A29">
          <w:rPr>
            <w:rStyle w:val="Hyperlink"/>
            <w:noProof/>
            <w:lang w:val="en-US"/>
          </w:rPr>
          <w:t>5.1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A2A29">
          <w:rPr>
            <w:rStyle w:val="Hyperlink"/>
            <w:noProof/>
            <w:lang w:val="en-US"/>
          </w:rPr>
          <w:t>Simplified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_Toc187029410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45FC48" w14:textId="29F9FF6B" w:rsidR="00802F26" w:rsidRDefault="00802F26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7029411" w:history="1">
        <w:r w:rsidRPr="000A2A29">
          <w:rPr>
            <w:rStyle w:val="Hyperlink"/>
            <w:noProof/>
            <w:lang w:val="en-US"/>
          </w:rPr>
          <w:t>5.2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A2A29">
          <w:rPr>
            <w:rStyle w:val="Hyperlink"/>
            <w:noProof/>
            <w:lang w:val="en-US"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_Toc187029411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EC2B7F" w14:textId="438709AE" w:rsidR="00802F26" w:rsidRDefault="00802F26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7029412" w:history="1">
        <w:r w:rsidRPr="000A2A29">
          <w:rPr>
            <w:rStyle w:val="Hyperlink"/>
            <w:noProof/>
            <w:lang w:val="en-US"/>
          </w:rPr>
          <w:t>5.3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A2A29">
          <w:rPr>
            <w:rStyle w:val="Hyperlink"/>
            <w:noProof/>
            <w:lang w:val="en-US"/>
          </w:rPr>
          <w:t>How to p</w:t>
        </w:r>
        <w:r w:rsidRPr="000A2A29">
          <w:rPr>
            <w:rStyle w:val="Hyperlink"/>
            <w:noProof/>
            <w:lang w:val="en-US"/>
          </w:rPr>
          <w:t>l</w:t>
        </w:r>
        <w:r w:rsidRPr="000A2A29">
          <w:rPr>
            <w:rStyle w:val="Hyperlink"/>
            <w:noProof/>
            <w:lang w:val="en-US"/>
          </w:rPr>
          <w:t>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_Toc187029412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4DA312" w14:textId="02E40391" w:rsidR="00802F26" w:rsidRDefault="00802F26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7029413" w:history="1">
        <w:r w:rsidRPr="000A2A29">
          <w:rPr>
            <w:rStyle w:val="Hyperlink"/>
            <w:noProof/>
            <w:lang w:val="en-US"/>
          </w:rPr>
          <w:t>5.4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A2A29">
          <w:rPr>
            <w:rStyle w:val="Hyperlink"/>
            <w:noProof/>
            <w:lang w:val="en-US"/>
          </w:rPr>
          <w:t>Video demo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_Toc187029413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75ADCC" w14:textId="4CDF7CDC" w:rsidR="00802F26" w:rsidRDefault="00802F26">
      <w:pPr>
        <w:pStyle w:val="TO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7029414" w:history="1">
        <w:r w:rsidRPr="000A2A29">
          <w:rPr>
            <w:rStyle w:val="Hyperlink"/>
            <w:noProof/>
            <w:lang w:val="en-US"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A2A29">
          <w:rPr>
            <w:rStyle w:val="Hyperlink"/>
            <w:noProof/>
            <w:lang w:val="en-US"/>
          </w:rPr>
          <w:t>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_Toc187029414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995728" w14:textId="0F3B99CA" w:rsidR="00802F26" w:rsidRDefault="00802F26">
      <w:pPr>
        <w:pStyle w:val="TO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7029415" w:history="1">
        <w:r w:rsidRPr="000A2A29">
          <w:rPr>
            <w:rStyle w:val="Hyperlink"/>
            <w:noProof/>
            <w:lang w:val="en-US"/>
          </w:rPr>
          <w:t>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A2A29">
          <w:rPr>
            <w:rStyle w:val="Hyperlink"/>
            <w:noProof/>
            <w:lang w:val="en-US"/>
          </w:rPr>
          <w:t>Conclusion &amp; experiences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_Toc187029415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B170AD" w14:textId="2E0684B1" w:rsidR="00802F26" w:rsidRDefault="00802F26">
      <w:pPr>
        <w:pStyle w:val="TO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7029416" w:history="1">
        <w:r w:rsidRPr="000A2A29">
          <w:rPr>
            <w:rStyle w:val="Hyperlink"/>
            <w:noProof/>
            <w:lang w:val="en-US"/>
          </w:rPr>
          <w:t>8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A2A29">
          <w:rPr>
            <w:rStyle w:val="Hyperlink"/>
            <w:noProof/>
            <w:lang w:val="en-US"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_Toc187029416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3C59D8" w14:textId="0DEC0752" w:rsidR="00802F26" w:rsidRDefault="00802F26">
      <w:pPr>
        <w:pStyle w:val="TO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7029417" w:history="1">
        <w:r w:rsidRPr="000A2A29">
          <w:rPr>
            <w:rStyle w:val="Hyperlink"/>
            <w:noProof/>
            <w:lang w:val="en-US"/>
          </w:rPr>
          <w:t>9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A2A29">
          <w:rPr>
            <w:rStyle w:val="Hyperlink"/>
            <w:noProof/>
            <w:lang w:val="en-US"/>
          </w:rPr>
          <w:t>Attachments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_Toc187029417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4F6167" w14:textId="37852828" w:rsidR="00802F26" w:rsidRDefault="00802F26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7029418" w:history="1">
        <w:r w:rsidRPr="000A2A29">
          <w:rPr>
            <w:rStyle w:val="Hyperlink"/>
            <w:noProof/>
            <w:lang w:val="en-US"/>
          </w:rPr>
          <w:t>9.1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A2A29">
          <w:rPr>
            <w:rStyle w:val="Hyperlink"/>
            <w:noProof/>
            <w:lang w:val="en-US"/>
          </w:rPr>
          <w:t>Time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_Toc187029418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586D29" w14:textId="42D74EDD" w:rsidR="00802F26" w:rsidRDefault="00802F26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7029419" w:history="1">
        <w:r w:rsidRPr="000A2A29">
          <w:rPr>
            <w:rStyle w:val="Hyperlink"/>
            <w:noProof/>
            <w:lang w:val="en-US"/>
          </w:rPr>
          <w:t>9.2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A2A29">
          <w:rPr>
            <w:rStyle w:val="Hyperlink"/>
            <w:noProof/>
            <w:lang w:val="en-US"/>
          </w:rPr>
          <w:t>GitHub 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_Toc187029419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C5B513" w14:textId="36607A79" w:rsidR="00FA69EA" w:rsidRPr="00826FE5" w:rsidRDefault="00FA69EA" w:rsidP="00FA69EA">
      <w:pPr>
        <w:pStyle w:val="Title"/>
        <w:rPr>
          <w:lang w:val="en-US"/>
        </w:rPr>
      </w:pPr>
      <w:r w:rsidRPr="00826FE5">
        <w:rPr>
          <w:lang w:val="en-US"/>
        </w:rPr>
        <w:fldChar w:fldCharType="end"/>
      </w:r>
      <w:r w:rsidR="00924E0C" w:rsidRPr="00826FE5">
        <w:rPr>
          <w:lang w:val="en-US"/>
        </w:rPr>
        <w:t>Figur</w:t>
      </w:r>
      <w:r w:rsidR="00E1427E">
        <w:rPr>
          <w:lang w:val="en-US"/>
        </w:rPr>
        <w:t xml:space="preserve">e </w:t>
      </w:r>
      <w:r w:rsidR="00924E0C" w:rsidRPr="00826FE5">
        <w:rPr>
          <w:lang w:val="en-US"/>
        </w:rPr>
        <w:t>list</w:t>
      </w:r>
    </w:p>
    <w:p w14:paraId="07458B08" w14:textId="6F033AC7" w:rsidR="00161C92" w:rsidRDefault="00924E0C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 w:rsidRPr="00826FE5">
        <w:rPr>
          <w:lang w:val="en-US"/>
        </w:rPr>
        <w:fldChar w:fldCharType="begin"/>
      </w:r>
      <w:r w:rsidRPr="00826FE5">
        <w:rPr>
          <w:lang w:val="en-US"/>
        </w:rPr>
        <w:instrText xml:space="preserve"> TOC \h \z \c "Figur" </w:instrText>
      </w:r>
      <w:r w:rsidRPr="00826FE5">
        <w:rPr>
          <w:lang w:val="en-US"/>
        </w:rPr>
        <w:fldChar w:fldCharType="separate"/>
      </w:r>
      <w:hyperlink w:anchor="_Toc187029185" w:history="1">
        <w:r w:rsidR="00161C92" w:rsidRPr="00347759">
          <w:rPr>
            <w:rStyle w:val="Hyperlink"/>
            <w:noProof/>
            <w:lang w:val="en-US"/>
          </w:rPr>
          <w:t>Figure 1 Simplified class diagram of the entire game (Project docs/new class diagram.png)</w:t>
        </w:r>
        <w:r w:rsidR="00161C92">
          <w:rPr>
            <w:noProof/>
            <w:webHidden/>
          </w:rPr>
          <w:tab/>
        </w:r>
        <w:r w:rsidR="00161C92">
          <w:rPr>
            <w:noProof/>
            <w:webHidden/>
          </w:rPr>
          <w:fldChar w:fldCharType="begin"/>
        </w:r>
        <w:r w:rsidR="00161C92">
          <w:rPr>
            <w:noProof/>
            <w:webHidden/>
          </w:rPr>
          <w:instrText xml:space="preserve"> PAGEREF _Toc187029185 \h </w:instrText>
        </w:r>
        <w:r w:rsidR="00161C92">
          <w:rPr>
            <w:noProof/>
            <w:webHidden/>
          </w:rPr>
        </w:r>
        <w:r w:rsidR="00161C92">
          <w:rPr>
            <w:noProof/>
            <w:webHidden/>
          </w:rPr>
          <w:fldChar w:fldCharType="separate"/>
        </w:r>
        <w:r w:rsidR="00161C92">
          <w:rPr>
            <w:noProof/>
            <w:webHidden/>
          </w:rPr>
          <w:t>4</w:t>
        </w:r>
        <w:r w:rsidR="00161C92">
          <w:rPr>
            <w:noProof/>
            <w:webHidden/>
          </w:rPr>
          <w:fldChar w:fldCharType="end"/>
        </w:r>
      </w:hyperlink>
    </w:p>
    <w:p w14:paraId="11F35E91" w14:textId="4A70098C" w:rsidR="00161C92" w:rsidRDefault="00161C92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7029186" w:history="1">
        <w:r w:rsidRPr="00347759">
          <w:rPr>
            <w:rStyle w:val="Hyperlink"/>
            <w:noProof/>
            <w:lang w:val="en-US"/>
          </w:rPr>
          <w:t>Figure 2 Timetable (time table.txt)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_Toc187029186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D4A374" w14:textId="3E6392DA" w:rsidR="007E13C7" w:rsidRPr="00826FE5" w:rsidRDefault="00924E0C" w:rsidP="00661D64">
      <w:pPr>
        <w:pStyle w:val="BodyText"/>
        <w:rPr>
          <w:lang w:val="en-US"/>
        </w:rPr>
        <w:sectPr w:rsidR="007E13C7" w:rsidRPr="00826FE5" w:rsidSect="001D519E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18" w:right="1418" w:bottom="1418" w:left="1418" w:header="709" w:footer="454" w:gutter="0"/>
          <w:cols w:space="708"/>
          <w:titlePg/>
        </w:sectPr>
      </w:pPr>
      <w:r w:rsidRPr="00826FE5">
        <w:rPr>
          <w:lang w:val="en-US"/>
        </w:rPr>
        <w:fldChar w:fldCharType="end"/>
      </w:r>
    </w:p>
    <w:p w14:paraId="388F64D2" w14:textId="044710C1" w:rsidR="00FA69EA" w:rsidRPr="00826FE5" w:rsidRDefault="00A84D22" w:rsidP="00ED58B6">
      <w:pPr>
        <w:pStyle w:val="Heading1"/>
        <w:rPr>
          <w:lang w:val="en-US"/>
        </w:rPr>
      </w:pPr>
      <w:bookmarkStart w:id="10" w:name="_Toc187029400"/>
      <w:r w:rsidRPr="00826FE5">
        <w:rPr>
          <w:lang w:val="en-US"/>
        </w:rPr>
        <w:lastRenderedPageBreak/>
        <w:t>Summary</w:t>
      </w:r>
      <w:bookmarkEnd w:id="10"/>
    </w:p>
    <w:p w14:paraId="3A5B3880" w14:textId="2A5A2B1A" w:rsidR="00E11281" w:rsidRPr="00826FE5" w:rsidRDefault="005B79F4" w:rsidP="00E11281">
      <w:pPr>
        <w:rPr>
          <w:lang w:val="en-US"/>
        </w:rPr>
      </w:pPr>
      <w:r w:rsidRPr="00826FE5">
        <w:rPr>
          <w:lang w:val="en-US"/>
        </w:rPr>
        <w:t>This report is regarding the portfolio submitted for evaluation in the Extended Reality (XR) course.</w:t>
      </w:r>
      <w:r w:rsidR="00D80D6C">
        <w:rPr>
          <w:lang w:val="en-US"/>
        </w:rPr>
        <w:t xml:space="preserve"> </w:t>
      </w:r>
      <w:r w:rsidR="008A01C6">
        <w:rPr>
          <w:lang w:val="en-US"/>
        </w:rPr>
        <w:t>It goes over the background for developing this project</w:t>
      </w:r>
      <w:r w:rsidR="00EE4B70">
        <w:rPr>
          <w:lang w:val="en-US"/>
        </w:rPr>
        <w:t>, as well as some of the technology &amp; theory behin</w:t>
      </w:r>
      <w:r w:rsidR="007613CD">
        <w:rPr>
          <w:lang w:val="en-US"/>
        </w:rPr>
        <w:t>d it,</w:t>
      </w:r>
      <w:r w:rsidR="00DB06C4">
        <w:rPr>
          <w:lang w:val="en-US"/>
        </w:rPr>
        <w:t xml:space="preserve"> and finally</w:t>
      </w:r>
      <w:r w:rsidR="000334D8">
        <w:rPr>
          <w:lang w:val="en-US"/>
        </w:rPr>
        <w:t xml:space="preserve"> a description of the implementation, with some </w:t>
      </w:r>
      <w:r w:rsidR="00621039">
        <w:rPr>
          <w:lang w:val="en-US"/>
        </w:rPr>
        <w:t>evaluation &amp; reflection</w:t>
      </w:r>
      <w:r w:rsidR="00682D75">
        <w:rPr>
          <w:lang w:val="en-US"/>
        </w:rPr>
        <w:t>.</w:t>
      </w:r>
    </w:p>
    <w:p w14:paraId="150A3D09" w14:textId="533ACF24" w:rsidR="00FA69EA" w:rsidRPr="00826FE5" w:rsidRDefault="00924E0C" w:rsidP="00FA69EA">
      <w:pPr>
        <w:pStyle w:val="Heading1"/>
        <w:rPr>
          <w:lang w:val="en-US"/>
        </w:rPr>
      </w:pPr>
      <w:bookmarkStart w:id="11" w:name="_Ref125375270"/>
      <w:bookmarkStart w:id="12" w:name="_Ref125375282"/>
      <w:bookmarkStart w:id="13" w:name="_Toc187029401"/>
      <w:r w:rsidRPr="00826FE5">
        <w:rPr>
          <w:lang w:val="en-US"/>
        </w:rPr>
        <w:t>I</w:t>
      </w:r>
      <w:bookmarkEnd w:id="11"/>
      <w:bookmarkEnd w:id="12"/>
      <w:r w:rsidR="00D87DBE" w:rsidRPr="00826FE5">
        <w:rPr>
          <w:lang w:val="en-US"/>
        </w:rPr>
        <w:t>ntroduction</w:t>
      </w:r>
      <w:bookmarkEnd w:id="13"/>
    </w:p>
    <w:p w14:paraId="44D44DA6" w14:textId="2550C0FC" w:rsidR="00933D51" w:rsidRPr="00826FE5" w:rsidRDefault="00933D51" w:rsidP="00933D51">
      <w:pPr>
        <w:pStyle w:val="Heading2"/>
        <w:rPr>
          <w:lang w:val="en-US"/>
        </w:rPr>
      </w:pPr>
      <w:bookmarkStart w:id="14" w:name="_Toc187029402"/>
      <w:r w:rsidRPr="00826FE5">
        <w:rPr>
          <w:lang w:val="en-US"/>
        </w:rPr>
        <w:t>B</w:t>
      </w:r>
      <w:r w:rsidR="00F65E15" w:rsidRPr="00826FE5">
        <w:rPr>
          <w:lang w:val="en-US"/>
        </w:rPr>
        <w:t>ackground</w:t>
      </w:r>
      <w:bookmarkEnd w:id="14"/>
    </w:p>
    <w:p w14:paraId="39FB4D81" w14:textId="73B5A1FD" w:rsidR="00134DDE" w:rsidRPr="00826FE5" w:rsidRDefault="003F6C56" w:rsidP="00DF6590">
      <w:pPr>
        <w:rPr>
          <w:lang w:val="en-US"/>
        </w:rPr>
      </w:pPr>
      <w:r w:rsidRPr="00826FE5">
        <w:rPr>
          <w:lang w:val="en-US"/>
        </w:rPr>
        <w:t xml:space="preserve">The </w:t>
      </w:r>
      <w:r w:rsidR="00503E17" w:rsidRPr="00826FE5">
        <w:rPr>
          <w:lang w:val="en-US"/>
        </w:rPr>
        <w:t xml:space="preserve">main </w:t>
      </w:r>
      <w:r w:rsidRPr="00826FE5">
        <w:rPr>
          <w:lang w:val="en-US"/>
        </w:rPr>
        <w:t xml:space="preserve">purpose of this project is to cover the curriculum of </w:t>
      </w:r>
      <w:r w:rsidR="00B12C54" w:rsidRPr="00826FE5">
        <w:rPr>
          <w:lang w:val="en-US"/>
        </w:rPr>
        <w:t>the</w:t>
      </w:r>
      <w:r w:rsidR="00D5116A" w:rsidRPr="00826FE5">
        <w:rPr>
          <w:lang w:val="en-US"/>
        </w:rPr>
        <w:t xml:space="preserve"> </w:t>
      </w:r>
      <w:r w:rsidR="00B12C54" w:rsidRPr="00826FE5">
        <w:rPr>
          <w:lang w:val="en-US"/>
        </w:rPr>
        <w:t>Extended Reality (XR) course</w:t>
      </w:r>
      <w:r w:rsidR="005C61FA" w:rsidRPr="00826FE5">
        <w:rPr>
          <w:lang w:val="en-US"/>
        </w:rPr>
        <w:t xml:space="preserve">, but since the actual requirements for this project were very open, </w:t>
      </w:r>
      <w:r w:rsidR="008E61D6" w:rsidRPr="00826FE5">
        <w:rPr>
          <w:lang w:val="en-US"/>
        </w:rPr>
        <w:t>it was also combined with an earlier passion project of mine,</w:t>
      </w:r>
      <w:r w:rsidR="006F39C7" w:rsidRPr="00826FE5">
        <w:rPr>
          <w:lang w:val="en-US"/>
        </w:rPr>
        <w:t xml:space="preserve"> that being </w:t>
      </w:r>
      <w:r w:rsidR="00CA0B7B" w:rsidRPr="00826FE5">
        <w:rPr>
          <w:lang w:val="en-US"/>
        </w:rPr>
        <w:t xml:space="preserve">an </w:t>
      </w:r>
      <w:r w:rsidR="006F39C7" w:rsidRPr="00826FE5">
        <w:rPr>
          <w:lang w:val="en-US"/>
        </w:rPr>
        <w:t>infinite Minesweeper</w:t>
      </w:r>
      <w:r w:rsidR="00CA0B7B" w:rsidRPr="00826FE5">
        <w:rPr>
          <w:lang w:val="en-US"/>
        </w:rPr>
        <w:t xml:space="preserve"> game</w:t>
      </w:r>
      <w:r w:rsidR="00D64651" w:rsidRPr="00826FE5">
        <w:rPr>
          <w:lang w:val="en-US"/>
        </w:rPr>
        <w:t>.</w:t>
      </w:r>
      <w:r w:rsidR="00044817" w:rsidRPr="00826FE5">
        <w:rPr>
          <w:lang w:val="en-US"/>
        </w:rPr>
        <w:t xml:space="preserve"> The earlier </w:t>
      </w:r>
      <w:r w:rsidR="006B521F" w:rsidRPr="00826FE5">
        <w:rPr>
          <w:lang w:val="en-US"/>
        </w:rPr>
        <w:t xml:space="preserve">project </w:t>
      </w:r>
      <w:r w:rsidR="00F15353" w:rsidRPr="00826FE5">
        <w:rPr>
          <w:lang w:val="en-US"/>
        </w:rPr>
        <w:t xml:space="preserve">was made </w:t>
      </w:r>
      <w:r w:rsidR="00A92EC2" w:rsidRPr="00826FE5">
        <w:rPr>
          <w:lang w:val="en-US"/>
        </w:rPr>
        <w:t xml:space="preserve">without a proper game engine </w:t>
      </w:r>
      <w:r w:rsidR="00DF1BD6" w:rsidRPr="00826FE5">
        <w:rPr>
          <w:lang w:val="en-US"/>
        </w:rPr>
        <w:t xml:space="preserve">&amp; with very little structure, </w:t>
      </w:r>
      <w:r w:rsidR="006759F7" w:rsidRPr="00826FE5">
        <w:rPr>
          <w:lang w:val="en-US"/>
        </w:rPr>
        <w:t xml:space="preserve">so </w:t>
      </w:r>
      <w:r w:rsidR="00261878" w:rsidRPr="00826FE5">
        <w:rPr>
          <w:lang w:val="en-US"/>
        </w:rPr>
        <w:t>this new project became a sort of re-make, as well as an expansion of the original project</w:t>
      </w:r>
      <w:r w:rsidR="00B2562C" w:rsidRPr="00826FE5">
        <w:rPr>
          <w:lang w:val="en-US"/>
        </w:rPr>
        <w:t xml:space="preserve"> into a </w:t>
      </w:r>
      <w:r w:rsidR="00152BDC" w:rsidRPr="00826FE5">
        <w:rPr>
          <w:lang w:val="en-US"/>
        </w:rPr>
        <w:t>roguelike</w:t>
      </w:r>
      <w:r w:rsidR="00005FF7" w:rsidRPr="00826FE5">
        <w:rPr>
          <w:lang w:val="en-US"/>
        </w:rPr>
        <w:t xml:space="preserve">, so it </w:t>
      </w:r>
      <w:r w:rsidR="00152BDC" w:rsidRPr="00826FE5">
        <w:rPr>
          <w:lang w:val="en-US"/>
        </w:rPr>
        <w:t>would be a “new” project &amp; not just a pure remake of an existing one.</w:t>
      </w:r>
    </w:p>
    <w:p w14:paraId="4A5FB5F6" w14:textId="40DCEDF9" w:rsidR="00D10861" w:rsidRPr="00826FE5" w:rsidRDefault="005B45E1" w:rsidP="00D10861">
      <w:pPr>
        <w:pStyle w:val="Heading2"/>
        <w:rPr>
          <w:lang w:val="en-US"/>
        </w:rPr>
      </w:pPr>
      <w:bookmarkStart w:id="15" w:name="_Toc187029403"/>
      <w:r w:rsidRPr="00826FE5">
        <w:rPr>
          <w:lang w:val="en-US"/>
        </w:rPr>
        <w:t>Restrictions</w:t>
      </w:r>
      <w:bookmarkEnd w:id="15"/>
    </w:p>
    <w:p w14:paraId="33E03AE2" w14:textId="690A5D36" w:rsidR="00D03E4A" w:rsidRPr="00826FE5" w:rsidRDefault="00F44F15" w:rsidP="00FC0DCD">
      <w:pPr>
        <w:pStyle w:val="ListParagraph"/>
        <w:numPr>
          <w:ilvl w:val="0"/>
          <w:numId w:val="33"/>
        </w:numPr>
        <w:rPr>
          <w:lang w:val="en-US"/>
        </w:rPr>
      </w:pPr>
      <w:r w:rsidRPr="00826FE5">
        <w:rPr>
          <w:lang w:val="en-US"/>
        </w:rPr>
        <w:t xml:space="preserve">One of the main restrictions of this project </w:t>
      </w:r>
      <w:r w:rsidR="004B517D" w:rsidRPr="00826FE5">
        <w:rPr>
          <w:lang w:val="en-US"/>
        </w:rPr>
        <w:t>is</w:t>
      </w:r>
      <w:r w:rsidRPr="00826FE5">
        <w:rPr>
          <w:lang w:val="en-US"/>
        </w:rPr>
        <w:t xml:space="preserve"> time. Due to being quite an ambitious project, </w:t>
      </w:r>
      <w:r w:rsidR="00DE7B3C" w:rsidRPr="00826FE5">
        <w:rPr>
          <w:lang w:val="en-US"/>
        </w:rPr>
        <w:t xml:space="preserve">there’s a lot of potential features </w:t>
      </w:r>
      <w:r w:rsidR="00ED064D" w:rsidRPr="00826FE5">
        <w:rPr>
          <w:lang w:val="en-US"/>
        </w:rPr>
        <w:t>that could be added to the game</w:t>
      </w:r>
      <w:r w:rsidR="00A25C9F" w:rsidRPr="00826FE5">
        <w:rPr>
          <w:lang w:val="en-US"/>
        </w:rPr>
        <w:t>. Therefore, the</w:t>
      </w:r>
      <w:r w:rsidR="008D0823" w:rsidRPr="00826FE5">
        <w:rPr>
          <w:lang w:val="en-US"/>
        </w:rPr>
        <w:t xml:space="preserve"> limiting factor for many ideas is if it’s worth the effort of implementing, or if that time is better spent </w:t>
      </w:r>
      <w:r w:rsidR="003B10F8" w:rsidRPr="00826FE5">
        <w:rPr>
          <w:lang w:val="en-US"/>
        </w:rPr>
        <w:t>working on</w:t>
      </w:r>
      <w:r w:rsidR="008D0823" w:rsidRPr="00826FE5">
        <w:rPr>
          <w:lang w:val="en-US"/>
        </w:rPr>
        <w:t xml:space="preserve"> something else</w:t>
      </w:r>
      <w:r w:rsidR="003B10F8" w:rsidRPr="00826FE5">
        <w:rPr>
          <w:lang w:val="en-US"/>
        </w:rPr>
        <w:t>.</w:t>
      </w:r>
    </w:p>
    <w:p w14:paraId="7EF83A1E" w14:textId="669C9D30" w:rsidR="00FC0DCD" w:rsidRPr="00826FE5" w:rsidRDefault="00FC0DCD" w:rsidP="00FC0DCD">
      <w:pPr>
        <w:pStyle w:val="ListParagraph"/>
        <w:numPr>
          <w:ilvl w:val="0"/>
          <w:numId w:val="33"/>
        </w:numPr>
        <w:rPr>
          <w:lang w:val="en-US"/>
        </w:rPr>
      </w:pPr>
      <w:r w:rsidRPr="00826FE5">
        <w:rPr>
          <w:lang w:val="en-US"/>
        </w:rPr>
        <w:t xml:space="preserve">Certain </w:t>
      </w:r>
      <w:r w:rsidR="00857281" w:rsidRPr="00826FE5">
        <w:rPr>
          <w:lang w:val="en-US"/>
        </w:rPr>
        <w:t>relevant topics</w:t>
      </w:r>
      <w:r w:rsidRPr="00826FE5">
        <w:rPr>
          <w:lang w:val="en-US"/>
        </w:rPr>
        <w:t xml:space="preserve"> were a little outside the scope of th</w:t>
      </w:r>
      <w:r w:rsidR="0035207A" w:rsidRPr="00826FE5">
        <w:rPr>
          <w:lang w:val="en-US"/>
        </w:rPr>
        <w:t>is course’s curriculum</w:t>
      </w:r>
      <w:r w:rsidRPr="00826FE5">
        <w:rPr>
          <w:lang w:val="en-US"/>
        </w:rPr>
        <w:t xml:space="preserve">, like multithreading, </w:t>
      </w:r>
      <w:r w:rsidR="00C109E3" w:rsidRPr="00826FE5">
        <w:rPr>
          <w:lang w:val="en-US"/>
        </w:rPr>
        <w:t>sound design</w:t>
      </w:r>
      <w:r w:rsidR="001557C4" w:rsidRPr="00826FE5">
        <w:rPr>
          <w:lang w:val="en-US"/>
        </w:rPr>
        <w:t>, UX design</w:t>
      </w:r>
      <w:r w:rsidR="00857281" w:rsidRPr="00826FE5">
        <w:rPr>
          <w:lang w:val="en-US"/>
        </w:rPr>
        <w:t xml:space="preserve">, </w:t>
      </w:r>
      <w:r w:rsidR="008F259F" w:rsidRPr="00826FE5">
        <w:rPr>
          <w:lang w:val="en-US"/>
        </w:rPr>
        <w:t>Game</w:t>
      </w:r>
      <w:r w:rsidR="00610181" w:rsidRPr="00826FE5">
        <w:rPr>
          <w:lang w:val="en-US"/>
        </w:rPr>
        <w:t xml:space="preserve"> design/theory</w:t>
      </w:r>
      <w:r w:rsidR="00C400CD" w:rsidRPr="00826FE5">
        <w:rPr>
          <w:lang w:val="en-US"/>
        </w:rPr>
        <w:t xml:space="preserve">, </w:t>
      </w:r>
      <w:r w:rsidR="00F55812" w:rsidRPr="00826FE5">
        <w:rPr>
          <w:lang w:val="en-US"/>
        </w:rPr>
        <w:t>etc.</w:t>
      </w:r>
      <w:r w:rsidR="00830D89" w:rsidRPr="00826FE5">
        <w:rPr>
          <w:lang w:val="en-US"/>
        </w:rPr>
        <w:t xml:space="preserve"> </w:t>
      </w:r>
      <w:r w:rsidR="003041BC" w:rsidRPr="00826FE5">
        <w:rPr>
          <w:lang w:val="en-US"/>
        </w:rPr>
        <w:t xml:space="preserve">These topics have therefore not been prioritized as much </w:t>
      </w:r>
      <w:r w:rsidR="0064797B" w:rsidRPr="00826FE5">
        <w:rPr>
          <w:lang w:val="en-US"/>
        </w:rPr>
        <w:t xml:space="preserve">compared to </w:t>
      </w:r>
      <w:r w:rsidR="001F53E9" w:rsidRPr="00826FE5">
        <w:rPr>
          <w:lang w:val="en-US"/>
        </w:rPr>
        <w:t>their normal level of priority in game development.</w:t>
      </w:r>
    </w:p>
    <w:p w14:paraId="66910410" w14:textId="6627EA3B" w:rsidR="00680428" w:rsidRPr="00826FE5" w:rsidRDefault="00A22F1D" w:rsidP="00D03E4A">
      <w:pPr>
        <w:pStyle w:val="ListParagraph"/>
        <w:numPr>
          <w:ilvl w:val="0"/>
          <w:numId w:val="33"/>
        </w:numPr>
        <w:rPr>
          <w:lang w:val="en-US"/>
        </w:rPr>
      </w:pPr>
      <w:r w:rsidRPr="00826FE5">
        <w:rPr>
          <w:lang w:val="en-US"/>
        </w:rPr>
        <w:t xml:space="preserve">Due to the game being based on Minesweeper, a 3D implementation wasn’t </w:t>
      </w:r>
      <w:r w:rsidR="00077B22" w:rsidRPr="00826FE5">
        <w:rPr>
          <w:lang w:val="en-US"/>
        </w:rPr>
        <w:t xml:space="preserve">very </w:t>
      </w:r>
      <w:r w:rsidR="008125B7" w:rsidRPr="00826FE5">
        <w:rPr>
          <w:lang w:val="en-US"/>
        </w:rPr>
        <w:t>feasible</w:t>
      </w:r>
      <w:r w:rsidR="00FE7449" w:rsidRPr="00826FE5">
        <w:rPr>
          <w:lang w:val="en-US"/>
        </w:rPr>
        <w:t xml:space="preserve">, as Minesweeper is not a game that translates well into 3D. </w:t>
      </w:r>
      <w:r w:rsidR="008125B7" w:rsidRPr="00826FE5">
        <w:rPr>
          <w:lang w:val="en-US"/>
        </w:rPr>
        <w:t xml:space="preserve">While </w:t>
      </w:r>
      <w:r w:rsidR="00B91E1F" w:rsidRPr="00826FE5">
        <w:rPr>
          <w:lang w:val="en-US"/>
        </w:rPr>
        <w:t xml:space="preserve">it </w:t>
      </w:r>
      <w:r w:rsidR="00CC3453" w:rsidRPr="00826FE5">
        <w:rPr>
          <w:lang w:val="en-US"/>
        </w:rPr>
        <w:t xml:space="preserve">would’ve been possible to make a </w:t>
      </w:r>
      <w:r w:rsidR="00EB01EE" w:rsidRPr="00826FE5">
        <w:rPr>
          <w:lang w:val="en-US"/>
        </w:rPr>
        <w:t xml:space="preserve">3D version of Minesweeper in VR or something </w:t>
      </w:r>
      <w:r w:rsidR="00B036F7" w:rsidRPr="00826FE5">
        <w:rPr>
          <w:lang w:val="en-US"/>
        </w:rPr>
        <w:t>like</w:t>
      </w:r>
      <w:r w:rsidR="00EB01EE" w:rsidRPr="00826FE5">
        <w:rPr>
          <w:lang w:val="en-US"/>
        </w:rPr>
        <w:t xml:space="preserve"> it, that would’ve been more a “proof of concept” rather than an actual enjoyable game.</w:t>
      </w:r>
      <w:r w:rsidR="00B036F7" w:rsidRPr="00826FE5">
        <w:rPr>
          <w:lang w:val="en-US"/>
        </w:rPr>
        <w:t xml:space="preserve"> Therefore</w:t>
      </w:r>
      <w:r w:rsidR="00FF130F" w:rsidRPr="00826FE5">
        <w:rPr>
          <w:lang w:val="en-US"/>
        </w:rPr>
        <w:t xml:space="preserve">, the decision was made (with approval) to stick to 2D, </w:t>
      </w:r>
      <w:r w:rsidR="00D66C68" w:rsidRPr="00826FE5">
        <w:rPr>
          <w:lang w:val="en-US"/>
        </w:rPr>
        <w:t>for the sake of the game not being needlessly complicated</w:t>
      </w:r>
      <w:r w:rsidR="008E3671" w:rsidRPr="00826FE5">
        <w:rPr>
          <w:lang w:val="en-US"/>
        </w:rPr>
        <w:t xml:space="preserve"> &amp; clunky.</w:t>
      </w:r>
    </w:p>
    <w:p w14:paraId="0B507627" w14:textId="45BC0B59" w:rsidR="00811239" w:rsidRPr="00826FE5" w:rsidRDefault="00811239" w:rsidP="00FA69EA">
      <w:pPr>
        <w:pStyle w:val="Heading1"/>
        <w:rPr>
          <w:lang w:val="en-US"/>
        </w:rPr>
      </w:pPr>
      <w:bookmarkStart w:id="16" w:name="_Ref125374860"/>
      <w:bookmarkStart w:id="17" w:name="_Ref125374869"/>
      <w:bookmarkStart w:id="18" w:name="_Ref125375184"/>
      <w:bookmarkStart w:id="19" w:name="_Toc187029404"/>
      <w:r w:rsidRPr="00826FE5">
        <w:rPr>
          <w:lang w:val="en-US"/>
        </w:rPr>
        <w:t>T</w:t>
      </w:r>
      <w:r w:rsidR="00665561" w:rsidRPr="00826FE5">
        <w:rPr>
          <w:lang w:val="en-US"/>
        </w:rPr>
        <w:t>heory</w:t>
      </w:r>
      <w:r w:rsidR="00222197" w:rsidRPr="00826FE5">
        <w:rPr>
          <w:lang w:val="en-US"/>
        </w:rPr>
        <w:t>, technology &amp; architecture</w:t>
      </w:r>
      <w:bookmarkEnd w:id="19"/>
    </w:p>
    <w:p w14:paraId="09CD2A89" w14:textId="603F8A01" w:rsidR="00661413" w:rsidRPr="00826FE5" w:rsidRDefault="00CB30C9" w:rsidP="00661413">
      <w:pPr>
        <w:pStyle w:val="Heading2"/>
        <w:rPr>
          <w:lang w:val="en-US"/>
        </w:rPr>
      </w:pPr>
      <w:bookmarkStart w:id="20" w:name="_Toc187029405"/>
      <w:r w:rsidRPr="00826FE5">
        <w:rPr>
          <w:lang w:val="en-US"/>
        </w:rPr>
        <w:t>Game engine</w:t>
      </w:r>
      <w:bookmarkEnd w:id="20"/>
    </w:p>
    <w:p w14:paraId="73153620" w14:textId="2DB86BAF" w:rsidR="001F1E83" w:rsidRPr="00826FE5" w:rsidRDefault="00FB1D68" w:rsidP="007E4678">
      <w:pPr>
        <w:pStyle w:val="BodyText"/>
        <w:rPr>
          <w:lang w:val="en-US"/>
        </w:rPr>
      </w:pPr>
      <w:r w:rsidRPr="00826FE5">
        <w:rPr>
          <w:lang w:val="en-US"/>
        </w:rPr>
        <w:t xml:space="preserve">The first question that needed to be answered for this </w:t>
      </w:r>
      <w:r w:rsidR="003F4983" w:rsidRPr="00826FE5">
        <w:rPr>
          <w:lang w:val="en-US"/>
        </w:rPr>
        <w:t>project was what game engine to use</w:t>
      </w:r>
      <w:r w:rsidR="00956085" w:rsidRPr="00826FE5">
        <w:rPr>
          <w:lang w:val="en-US"/>
        </w:rPr>
        <w:t>. With many great options to choose from, Godot was chosen</w:t>
      </w:r>
      <w:r w:rsidR="00CF7477" w:rsidRPr="00826FE5">
        <w:rPr>
          <w:lang w:val="en-US"/>
        </w:rPr>
        <w:t xml:space="preserve">, </w:t>
      </w:r>
      <w:r w:rsidR="0024520B" w:rsidRPr="00826FE5">
        <w:rPr>
          <w:lang w:val="en-US"/>
        </w:rPr>
        <w:t>due to being entirely free &amp; open source</w:t>
      </w:r>
      <w:r w:rsidR="00285CED" w:rsidRPr="00826FE5">
        <w:rPr>
          <w:lang w:val="en-US"/>
        </w:rPr>
        <w:t xml:space="preserve">, </w:t>
      </w:r>
      <w:r w:rsidR="006E0B6D" w:rsidRPr="00826FE5">
        <w:rPr>
          <w:lang w:val="en-US"/>
        </w:rPr>
        <w:t>easy</w:t>
      </w:r>
      <w:r w:rsidR="00127CEF" w:rsidRPr="00826FE5">
        <w:rPr>
          <w:lang w:val="en-US"/>
        </w:rPr>
        <w:t xml:space="preserve"> to set up, </w:t>
      </w:r>
      <w:r w:rsidR="00F15391" w:rsidRPr="00826FE5">
        <w:rPr>
          <w:lang w:val="en-US"/>
        </w:rPr>
        <w:t>and</w:t>
      </w:r>
      <w:r w:rsidR="00285CED" w:rsidRPr="00826FE5">
        <w:rPr>
          <w:lang w:val="en-US"/>
        </w:rPr>
        <w:t xml:space="preserve"> simple &amp; intuitive to use.</w:t>
      </w:r>
      <w:r w:rsidR="00985BF0" w:rsidRPr="00826FE5">
        <w:rPr>
          <w:lang w:val="en-US"/>
        </w:rPr>
        <w:t xml:space="preserve"> The o</w:t>
      </w:r>
      <w:r w:rsidR="00245321" w:rsidRPr="00826FE5">
        <w:rPr>
          <w:lang w:val="en-US"/>
        </w:rPr>
        <w:t>ne drawback with</w:t>
      </w:r>
      <w:r w:rsidR="00985BF0" w:rsidRPr="00826FE5">
        <w:rPr>
          <w:lang w:val="en-US"/>
        </w:rPr>
        <w:t xml:space="preserve"> Godot </w:t>
      </w:r>
      <w:r w:rsidR="00245321" w:rsidRPr="00826FE5">
        <w:rPr>
          <w:lang w:val="en-US"/>
        </w:rPr>
        <w:t xml:space="preserve">is that it </w:t>
      </w:r>
      <w:r w:rsidR="003467BB" w:rsidRPr="00826FE5">
        <w:rPr>
          <w:lang w:val="en-US"/>
        </w:rPr>
        <w:t xml:space="preserve">does not follow the Model-View-Controller design pattern, </w:t>
      </w:r>
      <w:r w:rsidR="00C45B56" w:rsidRPr="00826FE5">
        <w:rPr>
          <w:lang w:val="en-US"/>
        </w:rPr>
        <w:t xml:space="preserve">instead </w:t>
      </w:r>
      <w:r w:rsidR="003F33E8" w:rsidRPr="00826FE5">
        <w:rPr>
          <w:lang w:val="en-US"/>
        </w:rPr>
        <w:t xml:space="preserve">splitting the game into a hierarchy of nodes, </w:t>
      </w:r>
      <w:r w:rsidR="00F21BF1" w:rsidRPr="00826FE5">
        <w:rPr>
          <w:lang w:val="en-US"/>
        </w:rPr>
        <w:t xml:space="preserve">each with their own </w:t>
      </w:r>
      <w:r w:rsidR="00813931" w:rsidRPr="00826FE5">
        <w:rPr>
          <w:lang w:val="en-US"/>
        </w:rPr>
        <w:t>model, view &amp; controller responsibilities</w:t>
      </w:r>
      <w:r w:rsidR="001F1E83" w:rsidRPr="00826FE5">
        <w:rPr>
          <w:lang w:val="en-US"/>
        </w:rPr>
        <w:t>.</w:t>
      </w:r>
      <w:r w:rsidR="009E1D52" w:rsidRPr="00826FE5">
        <w:rPr>
          <w:lang w:val="en-US"/>
        </w:rPr>
        <w:t xml:space="preserve"> </w:t>
      </w:r>
      <w:r w:rsidR="001E4F8C" w:rsidRPr="00826FE5">
        <w:rPr>
          <w:lang w:val="en-US"/>
        </w:rPr>
        <w:t>Although despite this unorthodox</w:t>
      </w:r>
      <w:r w:rsidR="0032047F" w:rsidRPr="00826FE5">
        <w:rPr>
          <w:lang w:val="en-US"/>
        </w:rPr>
        <w:t xml:space="preserve"> </w:t>
      </w:r>
      <w:r w:rsidR="0054166C" w:rsidRPr="00826FE5">
        <w:rPr>
          <w:lang w:val="en-US"/>
        </w:rPr>
        <w:t xml:space="preserve">design, </w:t>
      </w:r>
      <w:r w:rsidR="001B7BCE" w:rsidRPr="00826FE5">
        <w:rPr>
          <w:lang w:val="en-US"/>
        </w:rPr>
        <w:t>it does have its strengths as well, with a little bit of getting used to it.</w:t>
      </w:r>
      <w:r w:rsidR="007E4678">
        <w:rPr>
          <w:lang w:val="en-US"/>
        </w:rPr>
        <w:br w:type="page"/>
      </w:r>
    </w:p>
    <w:p w14:paraId="75383D69" w14:textId="541DB117" w:rsidR="005800B8" w:rsidRPr="00826FE5" w:rsidRDefault="004D2609" w:rsidP="005800B8">
      <w:pPr>
        <w:pStyle w:val="Heading2"/>
        <w:rPr>
          <w:lang w:val="en-US"/>
        </w:rPr>
      </w:pPr>
      <w:bookmarkStart w:id="21" w:name="_Toc187029406"/>
      <w:r w:rsidRPr="00826FE5">
        <w:rPr>
          <w:lang w:val="en-US"/>
        </w:rPr>
        <w:lastRenderedPageBreak/>
        <w:t>Separat</w:t>
      </w:r>
      <w:r w:rsidR="00E117D6" w:rsidRPr="00826FE5">
        <w:rPr>
          <w:lang w:val="en-US"/>
        </w:rPr>
        <w:t>e</w:t>
      </w:r>
      <w:r w:rsidRPr="00826FE5">
        <w:rPr>
          <w:lang w:val="en-US"/>
        </w:rPr>
        <w:t xml:space="preserve"> model</w:t>
      </w:r>
      <w:bookmarkEnd w:id="21"/>
    </w:p>
    <w:p w14:paraId="513A6976" w14:textId="25C3EF0D" w:rsidR="002E1356" w:rsidRPr="00826FE5" w:rsidRDefault="001F1E83" w:rsidP="00CB0E98">
      <w:pPr>
        <w:pStyle w:val="BodyText"/>
        <w:rPr>
          <w:lang w:val="en-US"/>
        </w:rPr>
      </w:pPr>
      <w:r w:rsidRPr="00826FE5">
        <w:rPr>
          <w:lang w:val="en-US"/>
        </w:rPr>
        <w:t>A</w:t>
      </w:r>
      <w:r w:rsidR="00126667" w:rsidRPr="00826FE5">
        <w:rPr>
          <w:lang w:val="en-US"/>
        </w:rPr>
        <w:t xml:space="preserve"> separate model was created without </w:t>
      </w:r>
      <w:r w:rsidR="00271B0F" w:rsidRPr="00826FE5">
        <w:rPr>
          <w:lang w:val="en-US"/>
        </w:rPr>
        <w:t>dependence</w:t>
      </w:r>
      <w:r w:rsidR="00126667" w:rsidRPr="00826FE5">
        <w:rPr>
          <w:lang w:val="en-US"/>
        </w:rPr>
        <w:t xml:space="preserve"> on Godot,</w:t>
      </w:r>
      <w:r w:rsidR="00372DAC" w:rsidRPr="00826FE5">
        <w:rPr>
          <w:lang w:val="en-US"/>
        </w:rPr>
        <w:t xml:space="preserve"> </w:t>
      </w:r>
      <w:r w:rsidR="00E578AD" w:rsidRPr="00826FE5">
        <w:rPr>
          <w:lang w:val="en-US"/>
        </w:rPr>
        <w:t xml:space="preserve">leaving only the view &amp; controller responsibilities to </w:t>
      </w:r>
      <w:r w:rsidR="00A314B8" w:rsidRPr="00826FE5">
        <w:rPr>
          <w:lang w:val="en-US"/>
        </w:rPr>
        <w:t>Godot</w:t>
      </w:r>
      <w:r w:rsidR="004E27AE" w:rsidRPr="00826FE5">
        <w:rPr>
          <w:lang w:val="en-US"/>
        </w:rPr>
        <w:t xml:space="preserve"> in this project</w:t>
      </w:r>
      <w:r w:rsidR="00CD5D2F" w:rsidRPr="00826FE5">
        <w:rPr>
          <w:lang w:val="en-US"/>
        </w:rPr>
        <w:t>.</w:t>
      </w:r>
      <w:r w:rsidR="00846420" w:rsidRPr="00826FE5">
        <w:rPr>
          <w:lang w:val="en-US"/>
        </w:rPr>
        <w:t xml:space="preserve"> The model </w:t>
      </w:r>
      <w:r w:rsidR="000140A6" w:rsidRPr="00826FE5">
        <w:rPr>
          <w:lang w:val="en-US"/>
        </w:rPr>
        <w:t xml:space="preserve">was created </w:t>
      </w:r>
      <w:r w:rsidR="002B16A8" w:rsidRPr="00826FE5">
        <w:rPr>
          <w:lang w:val="en-US"/>
        </w:rPr>
        <w:t>with a single singleton entry point</w:t>
      </w:r>
      <w:r w:rsidR="004032BA" w:rsidRPr="00826FE5">
        <w:rPr>
          <w:lang w:val="en-US"/>
        </w:rPr>
        <w:t xml:space="preserve">, </w:t>
      </w:r>
      <w:r w:rsidR="00203CF9" w:rsidRPr="00826FE5">
        <w:rPr>
          <w:lang w:val="en-US"/>
        </w:rPr>
        <w:t xml:space="preserve">that </w:t>
      </w:r>
      <w:r w:rsidR="009E1D52" w:rsidRPr="00826FE5">
        <w:rPr>
          <w:lang w:val="en-US"/>
        </w:rPr>
        <w:t xml:space="preserve">any part of the </w:t>
      </w:r>
      <w:r w:rsidR="00992A42" w:rsidRPr="00826FE5">
        <w:rPr>
          <w:lang w:val="en-US"/>
        </w:rPr>
        <w:t>front-end</w:t>
      </w:r>
      <w:r w:rsidR="009E1D52" w:rsidRPr="00826FE5">
        <w:rPr>
          <w:lang w:val="en-US"/>
        </w:rPr>
        <w:t xml:space="preserve"> </w:t>
      </w:r>
      <w:r w:rsidR="00E76DC9" w:rsidRPr="00826FE5">
        <w:rPr>
          <w:lang w:val="en-US"/>
        </w:rPr>
        <w:t>(in this case, any Godot node script) can access</w:t>
      </w:r>
      <w:r w:rsidR="00244AD0" w:rsidRPr="00826FE5">
        <w:rPr>
          <w:lang w:val="en-US"/>
        </w:rPr>
        <w:t>.</w:t>
      </w:r>
      <w:r w:rsidR="009D0F13" w:rsidRPr="00826FE5">
        <w:rPr>
          <w:lang w:val="en-US"/>
        </w:rPr>
        <w:t xml:space="preserve"> When changes in the model occur, these changes are then broadcasted to </w:t>
      </w:r>
      <w:r w:rsidR="00E81C26" w:rsidRPr="00826FE5">
        <w:rPr>
          <w:lang w:val="en-US"/>
        </w:rPr>
        <w:t>receivers in the front-end</w:t>
      </w:r>
      <w:r w:rsidR="00DC5956" w:rsidRPr="00826FE5">
        <w:rPr>
          <w:lang w:val="en-US"/>
        </w:rPr>
        <w:t xml:space="preserve"> through an event system, allowing the </w:t>
      </w:r>
      <w:r w:rsidR="002133F1" w:rsidRPr="00826FE5">
        <w:rPr>
          <w:lang w:val="en-US"/>
        </w:rPr>
        <w:t>UI to update accordingly</w:t>
      </w:r>
    </w:p>
    <w:p w14:paraId="662CE664" w14:textId="65EF942D" w:rsidR="00956DCA" w:rsidRPr="00826FE5" w:rsidRDefault="009162C4" w:rsidP="00956DCA">
      <w:pPr>
        <w:pStyle w:val="Heading2"/>
        <w:rPr>
          <w:lang w:val="en-US"/>
        </w:rPr>
      </w:pPr>
      <w:bookmarkStart w:id="22" w:name="_Toc187029407"/>
      <w:r w:rsidRPr="00826FE5">
        <w:rPr>
          <w:lang w:val="en-US"/>
        </w:rPr>
        <w:t>Making textures</w:t>
      </w:r>
      <w:bookmarkEnd w:id="22"/>
    </w:p>
    <w:p w14:paraId="2EBA79B2" w14:textId="3CF3680D" w:rsidR="006B5C8B" w:rsidRPr="00826FE5" w:rsidRDefault="006F37F2" w:rsidP="006D5F67">
      <w:pPr>
        <w:pStyle w:val="BodyText"/>
        <w:rPr>
          <w:lang w:val="en-US"/>
        </w:rPr>
      </w:pPr>
      <w:r w:rsidRPr="00826FE5">
        <w:rPr>
          <w:lang w:val="en-US"/>
        </w:rPr>
        <w:t xml:space="preserve">To easily make textures for the game, </w:t>
      </w:r>
      <w:proofErr w:type="spellStart"/>
      <w:r w:rsidRPr="00826FE5">
        <w:rPr>
          <w:lang w:val="en-US"/>
        </w:rPr>
        <w:t>Aseprite</w:t>
      </w:r>
      <w:proofErr w:type="spellEnd"/>
      <w:r w:rsidRPr="00826FE5">
        <w:rPr>
          <w:lang w:val="en-US"/>
        </w:rPr>
        <w:t xml:space="preserve"> was used. </w:t>
      </w:r>
      <w:proofErr w:type="spellStart"/>
      <w:r w:rsidRPr="00826FE5">
        <w:rPr>
          <w:lang w:val="en-US"/>
        </w:rPr>
        <w:t>Aseprite</w:t>
      </w:r>
      <w:proofErr w:type="spellEnd"/>
      <w:r w:rsidRPr="00826FE5">
        <w:rPr>
          <w:lang w:val="en-US"/>
        </w:rPr>
        <w:t xml:space="preserve"> is a paid external software that can be purchase</w:t>
      </w:r>
      <w:r w:rsidR="00DF6A82">
        <w:rPr>
          <w:lang w:val="en-US"/>
        </w:rPr>
        <w:t>d</w:t>
      </w:r>
      <w:r w:rsidRPr="00826FE5">
        <w:rPr>
          <w:lang w:val="en-US"/>
        </w:rPr>
        <w:t xml:space="preserve"> on Steam,</w:t>
      </w:r>
      <w:r w:rsidR="00333D27" w:rsidRPr="00826FE5">
        <w:rPr>
          <w:lang w:val="en-US"/>
        </w:rPr>
        <w:t xml:space="preserve"> made specifically for creating pixel art.</w:t>
      </w:r>
      <w:r w:rsidR="0014776C" w:rsidRPr="00826FE5">
        <w:rPr>
          <w:lang w:val="en-US"/>
        </w:rPr>
        <w:t xml:space="preserve"> This software is in no way necessary to evaluate the project, </w:t>
      </w:r>
      <w:r w:rsidR="009525C1" w:rsidRPr="00826FE5">
        <w:rPr>
          <w:lang w:val="en-US"/>
        </w:rPr>
        <w:t>as it just fills the purpose of an image editor</w:t>
      </w:r>
      <w:r w:rsidR="00C1254F" w:rsidRPr="00826FE5">
        <w:rPr>
          <w:lang w:val="en-US"/>
        </w:rPr>
        <w:t xml:space="preserve"> &amp; that’s it.</w:t>
      </w:r>
      <w:r w:rsidR="00851B4C" w:rsidRPr="00826FE5">
        <w:rPr>
          <w:lang w:val="en-US"/>
        </w:rPr>
        <w:t xml:space="preserve"> Textures are stored in universally recognized image formats, </w:t>
      </w:r>
      <w:r w:rsidR="004F455B" w:rsidRPr="00826FE5">
        <w:rPr>
          <w:lang w:val="en-US"/>
        </w:rPr>
        <w:t xml:space="preserve">and do not require </w:t>
      </w:r>
      <w:proofErr w:type="spellStart"/>
      <w:r w:rsidR="004F455B" w:rsidRPr="00826FE5">
        <w:rPr>
          <w:lang w:val="en-US"/>
        </w:rPr>
        <w:t>Aseprite</w:t>
      </w:r>
      <w:proofErr w:type="spellEnd"/>
      <w:r w:rsidR="004F455B" w:rsidRPr="00826FE5">
        <w:rPr>
          <w:lang w:val="en-US"/>
        </w:rPr>
        <w:t xml:space="preserve"> to be viewed or modified</w:t>
      </w:r>
      <w:r w:rsidR="006D3B91" w:rsidRPr="00826FE5">
        <w:rPr>
          <w:lang w:val="en-US"/>
        </w:rPr>
        <w:t>.</w:t>
      </w:r>
      <w:r w:rsidR="008B469C" w:rsidRPr="00826FE5">
        <w:rPr>
          <w:lang w:val="en-US"/>
        </w:rPr>
        <w:br w:type="page"/>
      </w:r>
    </w:p>
    <w:p w14:paraId="5D0D59BC" w14:textId="67F15957" w:rsidR="00924E0C" w:rsidRPr="00826FE5" w:rsidRDefault="00073CFB" w:rsidP="00FA69EA">
      <w:pPr>
        <w:pStyle w:val="Heading1"/>
        <w:rPr>
          <w:lang w:val="en-US"/>
        </w:rPr>
      </w:pPr>
      <w:bookmarkStart w:id="23" w:name="_Toc187029408"/>
      <w:r w:rsidRPr="00826FE5">
        <w:rPr>
          <w:lang w:val="en-US"/>
        </w:rPr>
        <w:lastRenderedPageBreak/>
        <w:t>Requiremen</w:t>
      </w:r>
      <w:r w:rsidR="008315ED" w:rsidRPr="00826FE5">
        <w:rPr>
          <w:lang w:val="en-US"/>
        </w:rPr>
        <w:t>ts</w:t>
      </w:r>
      <w:bookmarkEnd w:id="23"/>
    </w:p>
    <w:p w14:paraId="20C1FFDA" w14:textId="05BD6DC5" w:rsidR="002D3356" w:rsidRPr="00826FE5" w:rsidRDefault="002D3356">
      <w:pPr>
        <w:rPr>
          <w:lang w:val="en-US"/>
        </w:rPr>
      </w:pPr>
      <w:r w:rsidRPr="00826FE5">
        <w:rPr>
          <w:lang w:val="en-US"/>
        </w:rPr>
        <w:t xml:space="preserve">Since the project was </w:t>
      </w:r>
      <w:r w:rsidR="005403F4" w:rsidRPr="00826FE5">
        <w:rPr>
          <w:lang w:val="en-US"/>
        </w:rPr>
        <w:t>very</w:t>
      </w:r>
      <w:r w:rsidR="00914162" w:rsidRPr="00826FE5">
        <w:rPr>
          <w:lang w:val="en-US"/>
        </w:rPr>
        <w:t xml:space="preserve"> open without any “set in stone” requirements, </w:t>
      </w:r>
      <w:r w:rsidR="00EE61A1" w:rsidRPr="00826FE5">
        <w:rPr>
          <w:lang w:val="en-US"/>
        </w:rPr>
        <w:t xml:space="preserve">a list was made early on </w:t>
      </w:r>
      <w:r w:rsidR="007B3D5B" w:rsidRPr="00826FE5">
        <w:rPr>
          <w:lang w:val="en-US"/>
        </w:rPr>
        <w:t>with some requirements for the minimum viable product, all of which were fulfilled</w:t>
      </w:r>
      <w:r w:rsidR="00DC3EBA" w:rsidRPr="00826FE5">
        <w:rPr>
          <w:lang w:val="en-US"/>
        </w:rPr>
        <w:t>.</w:t>
      </w:r>
    </w:p>
    <w:p w14:paraId="6A9FA457" w14:textId="77777777" w:rsidR="002D3356" w:rsidRPr="00826FE5" w:rsidRDefault="002D3356">
      <w:pPr>
        <w:rPr>
          <w:lang w:val="en-US"/>
        </w:rPr>
      </w:pPr>
    </w:p>
    <w:p w14:paraId="54A2792C" w14:textId="2E0412FE" w:rsidR="0037674B" w:rsidRPr="00826FE5" w:rsidRDefault="0037674B">
      <w:pPr>
        <w:rPr>
          <w:i/>
          <w:iCs/>
          <w:lang w:val="en-US"/>
        </w:rPr>
      </w:pPr>
      <w:r w:rsidRPr="00826FE5">
        <w:rPr>
          <w:i/>
          <w:iCs/>
          <w:lang w:val="en-US"/>
        </w:rPr>
        <w:t>(Taken from README.md</w:t>
      </w:r>
      <w:r w:rsidR="00582ED1">
        <w:rPr>
          <w:i/>
          <w:iCs/>
          <w:lang w:val="en-US"/>
        </w:rPr>
        <w:t xml:space="preserve"> [</w:t>
      </w:r>
      <w:r w:rsidR="00515B50">
        <w:rPr>
          <w:i/>
          <w:iCs/>
          <w:lang w:val="en-US"/>
        </w:rPr>
        <w:t>2</w:t>
      </w:r>
      <w:r w:rsidR="00582ED1">
        <w:rPr>
          <w:i/>
          <w:iCs/>
          <w:lang w:val="en-US"/>
        </w:rPr>
        <w:t>]</w:t>
      </w:r>
      <w:r w:rsidRPr="00826FE5">
        <w:rPr>
          <w:i/>
          <w:iCs/>
          <w:lang w:val="en-US"/>
        </w:rPr>
        <w:t>)</w:t>
      </w:r>
    </w:p>
    <w:p w14:paraId="7AADA378" w14:textId="72653BA3" w:rsidR="0037674B" w:rsidRPr="00826FE5" w:rsidRDefault="0037674B" w:rsidP="0037674B">
      <w:pPr>
        <w:pStyle w:val="ListParagraph"/>
        <w:numPr>
          <w:ilvl w:val="0"/>
          <w:numId w:val="34"/>
        </w:numPr>
        <w:rPr>
          <w:rFonts w:ascii="Segoe UI Emoji" w:hAnsi="Segoe UI Emoji" w:cs="Segoe UI Emoji"/>
          <w:lang w:val="en-US"/>
        </w:rPr>
      </w:pPr>
      <w:r w:rsidRPr="00826FE5">
        <w:rPr>
          <w:lang w:val="en-US"/>
        </w:rPr>
        <w:t>Progressively generated board</w:t>
      </w:r>
    </w:p>
    <w:p w14:paraId="3CE633BD" w14:textId="77777777" w:rsidR="0037674B" w:rsidRPr="00826FE5" w:rsidRDefault="0037674B" w:rsidP="0037674B">
      <w:pPr>
        <w:pStyle w:val="ListParagraph"/>
        <w:numPr>
          <w:ilvl w:val="0"/>
          <w:numId w:val="34"/>
        </w:numPr>
        <w:rPr>
          <w:rFonts w:ascii="Segoe UI Emoji" w:hAnsi="Segoe UI Emoji" w:cs="Segoe UI Emoji"/>
          <w:lang w:val="en-US"/>
        </w:rPr>
      </w:pPr>
      <w:r w:rsidRPr="00826FE5">
        <w:rPr>
          <w:lang w:val="en-US"/>
        </w:rPr>
        <w:t>Progressively incrementing mine chance</w:t>
      </w:r>
    </w:p>
    <w:p w14:paraId="5EB6A6C1" w14:textId="77777777" w:rsidR="0009155E" w:rsidRPr="00826FE5" w:rsidRDefault="0037674B" w:rsidP="0037674B">
      <w:pPr>
        <w:pStyle w:val="ListParagraph"/>
        <w:numPr>
          <w:ilvl w:val="0"/>
          <w:numId w:val="34"/>
        </w:numPr>
        <w:rPr>
          <w:rFonts w:ascii="Segoe UI Emoji" w:hAnsi="Segoe UI Emoji" w:cs="Segoe UI Emoji"/>
          <w:lang w:val="en-US"/>
        </w:rPr>
      </w:pPr>
      <w:r w:rsidRPr="00826FE5">
        <w:rPr>
          <w:lang w:val="en-US"/>
        </w:rPr>
        <w:t>Additional lives, with squares or other items that can give them</w:t>
      </w:r>
    </w:p>
    <w:p w14:paraId="3F4D5984" w14:textId="77777777" w:rsidR="009158CB" w:rsidRPr="00826FE5" w:rsidRDefault="0037674B" w:rsidP="0037674B">
      <w:pPr>
        <w:pStyle w:val="ListParagraph"/>
        <w:numPr>
          <w:ilvl w:val="0"/>
          <w:numId w:val="34"/>
        </w:numPr>
        <w:rPr>
          <w:rFonts w:ascii="Segoe UI Emoji" w:hAnsi="Segoe UI Emoji" w:cs="Segoe UI Emoji"/>
          <w:lang w:val="en-US"/>
        </w:rPr>
      </w:pPr>
      <w:r w:rsidRPr="00826FE5">
        <w:rPr>
          <w:lang w:val="en-US"/>
        </w:rPr>
        <w:t>Squares or other items that reduce incrementing mine chance in some way</w:t>
      </w:r>
    </w:p>
    <w:p w14:paraId="6249FB6E" w14:textId="77777777" w:rsidR="008E29FF" w:rsidRPr="00826FE5" w:rsidRDefault="0037674B" w:rsidP="0037674B">
      <w:pPr>
        <w:pStyle w:val="ListParagraph"/>
        <w:numPr>
          <w:ilvl w:val="0"/>
          <w:numId w:val="34"/>
        </w:numPr>
        <w:rPr>
          <w:rFonts w:ascii="Segoe UI Emoji" w:hAnsi="Segoe UI Emoji" w:cs="Segoe UI Emoji"/>
          <w:lang w:val="en-US"/>
        </w:rPr>
      </w:pPr>
      <w:r w:rsidRPr="00826FE5">
        <w:rPr>
          <w:lang w:val="en-US"/>
        </w:rPr>
        <w:t>Different types of number squares, that reveal mine info in different ways than a standard number square</w:t>
      </w:r>
    </w:p>
    <w:p w14:paraId="39DB3F98" w14:textId="77777777" w:rsidR="00EA6945" w:rsidRPr="00826FE5" w:rsidRDefault="0037674B" w:rsidP="0037674B">
      <w:pPr>
        <w:pStyle w:val="ListParagraph"/>
        <w:numPr>
          <w:ilvl w:val="1"/>
          <w:numId w:val="34"/>
        </w:numPr>
        <w:rPr>
          <w:rFonts w:ascii="Segoe UI Emoji" w:hAnsi="Segoe UI Emoji" w:cs="Segoe UI Emoji"/>
          <w:lang w:val="en-US"/>
        </w:rPr>
      </w:pPr>
      <w:r w:rsidRPr="00826FE5">
        <w:rPr>
          <w:lang w:val="en-US"/>
        </w:rPr>
        <w:t>Cross squar</w:t>
      </w:r>
      <w:r w:rsidR="00EA6945" w:rsidRPr="00826FE5">
        <w:rPr>
          <w:lang w:val="en-US"/>
        </w:rPr>
        <w:t>e</w:t>
      </w:r>
    </w:p>
    <w:p w14:paraId="0F4EBBF4" w14:textId="72978521" w:rsidR="00EA6945" w:rsidRPr="00826FE5" w:rsidRDefault="00EC5ACE" w:rsidP="00EA6945">
      <w:pPr>
        <w:pStyle w:val="ListParagraph"/>
        <w:ind w:left="1440"/>
        <w:rPr>
          <w:rFonts w:ascii="Segoe UI Emoji" w:hAnsi="Segoe UI Emoji" w:cs="Segoe UI Emoji"/>
          <w:lang w:val="en-US"/>
        </w:rPr>
      </w:pPr>
      <w:r w:rsidRPr="00826FE5">
        <w:rPr>
          <w:noProof/>
          <w:lang w:val="en-US"/>
        </w:rPr>
        <w:drawing>
          <wp:inline distT="0" distB="0" distL="0" distR="0" wp14:anchorId="53E1A903" wp14:editId="131DC3C4">
            <wp:extent cx="914400" cy="914400"/>
            <wp:effectExtent l="0" t="0" r="0" b="0"/>
            <wp:docPr id="1850640564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40564" name="Picture 1" descr="A screenshot of a gam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B65D" w14:textId="77777777" w:rsidR="00D61048" w:rsidRPr="00826FE5" w:rsidRDefault="0037674B" w:rsidP="007F1027">
      <w:pPr>
        <w:pStyle w:val="ListParagraph"/>
        <w:numPr>
          <w:ilvl w:val="1"/>
          <w:numId w:val="34"/>
        </w:numPr>
        <w:rPr>
          <w:lang w:val="en-US"/>
        </w:rPr>
      </w:pPr>
      <w:proofErr w:type="gramStart"/>
      <w:r w:rsidRPr="00826FE5">
        <w:rPr>
          <w:lang w:val="en-US"/>
        </w:rPr>
        <w:t>Plus</w:t>
      </w:r>
      <w:proofErr w:type="gramEnd"/>
      <w:r w:rsidRPr="00826FE5">
        <w:rPr>
          <w:lang w:val="en-US"/>
        </w:rPr>
        <w:t xml:space="preserve"> square</w:t>
      </w:r>
    </w:p>
    <w:p w14:paraId="113B2F0D" w14:textId="576D8E37" w:rsidR="007F1027" w:rsidRPr="00826FE5" w:rsidRDefault="00D61048" w:rsidP="00D61048">
      <w:pPr>
        <w:pStyle w:val="ListParagraph"/>
        <w:ind w:left="1440"/>
        <w:rPr>
          <w:lang w:val="en-US"/>
        </w:rPr>
      </w:pPr>
      <w:r w:rsidRPr="00826FE5">
        <w:rPr>
          <w:noProof/>
          <w:lang w:val="en-US"/>
        </w:rPr>
        <w:drawing>
          <wp:inline distT="0" distB="0" distL="0" distR="0" wp14:anchorId="4652CB1F" wp14:editId="0E2C600D">
            <wp:extent cx="914400" cy="914400"/>
            <wp:effectExtent l="0" t="0" r="0" b="0"/>
            <wp:docPr id="1324736668" name="Picture 2" descr="A white square with yellow squares and blu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36668" name="Picture 2" descr="A white square with yellow squares and blue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3C28" w14:textId="77777777" w:rsidR="00720B58" w:rsidRPr="00826FE5" w:rsidRDefault="0037674B" w:rsidP="007F1027">
      <w:pPr>
        <w:pStyle w:val="ListParagraph"/>
        <w:numPr>
          <w:ilvl w:val="1"/>
          <w:numId w:val="34"/>
        </w:numPr>
        <w:rPr>
          <w:lang w:val="en-US"/>
        </w:rPr>
      </w:pPr>
      <w:r w:rsidRPr="0037674B">
        <w:rPr>
          <w:lang w:val="en-US"/>
        </w:rPr>
        <w:t>Diamond square</w:t>
      </w:r>
    </w:p>
    <w:p w14:paraId="5598EABE" w14:textId="77777777" w:rsidR="00E3502D" w:rsidRPr="00826FE5" w:rsidRDefault="00720B58" w:rsidP="00E3502D">
      <w:pPr>
        <w:pStyle w:val="ListParagraph"/>
        <w:ind w:left="1440"/>
        <w:rPr>
          <w:lang w:val="en-US"/>
        </w:rPr>
      </w:pPr>
      <w:r w:rsidRPr="00826FE5">
        <w:rPr>
          <w:noProof/>
          <w:lang w:val="en-US"/>
        </w:rPr>
        <w:drawing>
          <wp:inline distT="0" distB="0" distL="0" distR="0" wp14:anchorId="63AF56EA" wp14:editId="047A943E">
            <wp:extent cx="914400" cy="914400"/>
            <wp:effectExtent l="0" t="0" r="0" b="0"/>
            <wp:docPr id="334376837" name="Picture 3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76837" name="Picture 3" descr="A screenshot of a gam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C948" w14:textId="77777777" w:rsidR="00D25B47" w:rsidRPr="00826FE5" w:rsidRDefault="0037674B" w:rsidP="0037674B">
      <w:pPr>
        <w:pStyle w:val="ListParagraph"/>
        <w:numPr>
          <w:ilvl w:val="0"/>
          <w:numId w:val="36"/>
        </w:numPr>
        <w:rPr>
          <w:lang w:val="en-US"/>
        </w:rPr>
      </w:pPr>
      <w:r w:rsidRPr="0037674B">
        <w:rPr>
          <w:lang w:val="en-US"/>
        </w:rPr>
        <w:t>Save &amp; load functionality, persistent storage</w:t>
      </w:r>
    </w:p>
    <w:p w14:paraId="486028A5" w14:textId="77777777" w:rsidR="00D25B47" w:rsidRPr="00826FE5" w:rsidRDefault="0037674B" w:rsidP="0037674B">
      <w:pPr>
        <w:pStyle w:val="ListParagraph"/>
        <w:numPr>
          <w:ilvl w:val="0"/>
          <w:numId w:val="36"/>
        </w:numPr>
        <w:rPr>
          <w:lang w:val="en-US"/>
        </w:rPr>
      </w:pPr>
      <w:r w:rsidRPr="00826FE5">
        <w:rPr>
          <w:lang w:val="en-US"/>
        </w:rPr>
        <w:t xml:space="preserve">Upgrades </w:t>
      </w:r>
      <w:r w:rsidR="000627FE" w:rsidRPr="00826FE5">
        <w:rPr>
          <w:lang w:val="en-US"/>
        </w:rPr>
        <w:t>/ power-ups</w:t>
      </w:r>
    </w:p>
    <w:p w14:paraId="0A9E3B9A" w14:textId="330AB56F" w:rsidR="00D25B47" w:rsidRPr="00826FE5" w:rsidRDefault="0037674B" w:rsidP="0037674B">
      <w:pPr>
        <w:pStyle w:val="ListParagraph"/>
        <w:numPr>
          <w:ilvl w:val="0"/>
          <w:numId w:val="36"/>
        </w:numPr>
        <w:rPr>
          <w:lang w:val="en-US"/>
        </w:rPr>
      </w:pPr>
      <w:r w:rsidRPr="00826FE5">
        <w:rPr>
          <w:lang w:val="en-US"/>
        </w:rPr>
        <w:t>Movable &amp; zoomable camera</w:t>
      </w:r>
    </w:p>
    <w:p w14:paraId="10854BEB" w14:textId="0BD0B0ED" w:rsidR="00D25B47" w:rsidRPr="00826FE5" w:rsidRDefault="0037674B" w:rsidP="0037674B">
      <w:pPr>
        <w:pStyle w:val="ListParagraph"/>
        <w:numPr>
          <w:ilvl w:val="0"/>
          <w:numId w:val="36"/>
        </w:numPr>
        <w:rPr>
          <w:lang w:val="en-US"/>
        </w:rPr>
      </w:pPr>
      <w:r w:rsidRPr="00826FE5">
        <w:rPr>
          <w:lang w:val="en-US"/>
        </w:rPr>
        <w:t>Game can be restarted</w:t>
      </w:r>
    </w:p>
    <w:p w14:paraId="66C8101B" w14:textId="37B1D75C" w:rsidR="00D25B47" w:rsidRPr="00826FE5" w:rsidRDefault="0037674B" w:rsidP="0037674B">
      <w:pPr>
        <w:pStyle w:val="ListParagraph"/>
        <w:numPr>
          <w:ilvl w:val="0"/>
          <w:numId w:val="36"/>
        </w:numPr>
        <w:rPr>
          <w:lang w:val="en-US"/>
        </w:rPr>
      </w:pPr>
      <w:r w:rsidRPr="00826FE5">
        <w:rPr>
          <w:lang w:val="en-US"/>
        </w:rPr>
        <w:t>Basic functional UI</w:t>
      </w:r>
    </w:p>
    <w:p w14:paraId="291BC72A" w14:textId="5CEB5646" w:rsidR="00D25B47" w:rsidRPr="00826FE5" w:rsidRDefault="0037674B" w:rsidP="0037674B">
      <w:pPr>
        <w:pStyle w:val="ListParagraph"/>
        <w:numPr>
          <w:ilvl w:val="1"/>
          <w:numId w:val="36"/>
        </w:numPr>
        <w:rPr>
          <w:lang w:val="en-US"/>
        </w:rPr>
      </w:pPr>
      <w:r w:rsidRPr="00826FE5">
        <w:rPr>
          <w:lang w:val="en-US"/>
        </w:rPr>
        <w:t>Main Menu / Title screen</w:t>
      </w:r>
    </w:p>
    <w:p w14:paraId="5D8FC218" w14:textId="13DBD307" w:rsidR="00D25B47" w:rsidRPr="00826FE5" w:rsidRDefault="0037674B" w:rsidP="0037674B">
      <w:pPr>
        <w:pStyle w:val="ListParagraph"/>
        <w:numPr>
          <w:ilvl w:val="1"/>
          <w:numId w:val="36"/>
        </w:numPr>
        <w:rPr>
          <w:lang w:val="en-US"/>
        </w:rPr>
      </w:pPr>
      <w:r w:rsidRPr="00826FE5">
        <w:rPr>
          <w:lang w:val="en-US"/>
        </w:rPr>
        <w:t>Pause screen</w:t>
      </w:r>
    </w:p>
    <w:p w14:paraId="6543A641" w14:textId="6056E69E" w:rsidR="00D25B47" w:rsidRPr="00826FE5" w:rsidRDefault="008F1EA7" w:rsidP="0037674B">
      <w:pPr>
        <w:pStyle w:val="ListParagraph"/>
        <w:numPr>
          <w:ilvl w:val="1"/>
          <w:numId w:val="36"/>
        </w:numPr>
        <w:rPr>
          <w:lang w:val="en-US"/>
        </w:rPr>
      </w:pPr>
      <w:r w:rsidRPr="00826FE5">
        <w:rPr>
          <w:lang w:val="en-US"/>
        </w:rPr>
        <w:t>Sidebar</w:t>
      </w:r>
      <w:r w:rsidR="0037674B" w:rsidRPr="00826FE5">
        <w:rPr>
          <w:lang w:val="en-US"/>
        </w:rPr>
        <w:t xml:space="preserve"> with</w:t>
      </w:r>
      <w:r w:rsidRPr="00826FE5">
        <w:rPr>
          <w:lang w:val="en-US"/>
        </w:rPr>
        <w:t>…</w:t>
      </w:r>
    </w:p>
    <w:p w14:paraId="230B48CC" w14:textId="77777777" w:rsidR="00D76949" w:rsidRDefault="0037674B" w:rsidP="00D76949">
      <w:pPr>
        <w:pStyle w:val="ListParagraph"/>
        <w:numPr>
          <w:ilvl w:val="2"/>
          <w:numId w:val="36"/>
        </w:numPr>
        <w:rPr>
          <w:lang w:val="en-US"/>
        </w:rPr>
      </w:pPr>
      <w:r w:rsidRPr="00826FE5">
        <w:rPr>
          <w:lang w:val="en-US"/>
        </w:rPr>
        <w:t>Game info</w:t>
      </w:r>
    </w:p>
    <w:p w14:paraId="1F5439AC" w14:textId="7498C004" w:rsidR="008B469C" w:rsidRPr="00D76949" w:rsidRDefault="0037674B" w:rsidP="00D76949">
      <w:pPr>
        <w:pStyle w:val="ListParagraph"/>
        <w:numPr>
          <w:ilvl w:val="2"/>
          <w:numId w:val="36"/>
        </w:numPr>
        <w:rPr>
          <w:lang w:val="en-US"/>
        </w:rPr>
      </w:pPr>
      <w:r w:rsidRPr="00D76949">
        <w:rPr>
          <w:lang w:val="en-US"/>
        </w:rPr>
        <w:t>Upgrade</w:t>
      </w:r>
      <w:r w:rsidR="00E02393" w:rsidRPr="00D76949">
        <w:rPr>
          <w:lang w:val="en-US"/>
        </w:rPr>
        <w:t xml:space="preserve"> / power-up</w:t>
      </w:r>
      <w:r w:rsidRPr="00D76949">
        <w:rPr>
          <w:lang w:val="en-US"/>
        </w:rPr>
        <w:t xml:space="preserve"> display</w:t>
      </w:r>
      <w:r w:rsidR="008B469C" w:rsidRPr="00D76949">
        <w:rPr>
          <w:lang w:val="en-US"/>
        </w:rPr>
        <w:br w:type="page"/>
      </w:r>
    </w:p>
    <w:p w14:paraId="15BD376C" w14:textId="3FC10460" w:rsidR="00B0134D" w:rsidRPr="00826FE5" w:rsidRDefault="00B0134D" w:rsidP="00FA69EA">
      <w:pPr>
        <w:pStyle w:val="Heading1"/>
        <w:rPr>
          <w:lang w:val="en-US"/>
        </w:rPr>
      </w:pPr>
      <w:bookmarkStart w:id="24" w:name="_Toc187029409"/>
      <w:r w:rsidRPr="00826FE5">
        <w:rPr>
          <w:lang w:val="en-US"/>
        </w:rPr>
        <w:lastRenderedPageBreak/>
        <w:t>Implement</w:t>
      </w:r>
      <w:r w:rsidR="009217C7" w:rsidRPr="00826FE5">
        <w:rPr>
          <w:lang w:val="en-US"/>
        </w:rPr>
        <w:t>ation</w:t>
      </w:r>
      <w:bookmarkEnd w:id="24"/>
    </w:p>
    <w:p w14:paraId="3304C3A6" w14:textId="5ACF014A" w:rsidR="00C31271" w:rsidRPr="00826FE5" w:rsidRDefault="00FB0968" w:rsidP="00C31271">
      <w:pPr>
        <w:pStyle w:val="Heading2"/>
        <w:rPr>
          <w:lang w:val="en-US"/>
        </w:rPr>
      </w:pPr>
      <w:bookmarkStart w:id="25" w:name="_Toc187029410"/>
      <w:r>
        <w:rPr>
          <w:lang w:val="en-US"/>
        </w:rPr>
        <w:t>Simplified c</w:t>
      </w:r>
      <w:r w:rsidR="003B7A50" w:rsidRPr="00826FE5">
        <w:rPr>
          <w:lang w:val="en-US"/>
        </w:rPr>
        <w:t>lass diagram</w:t>
      </w:r>
      <w:bookmarkEnd w:id="25"/>
    </w:p>
    <w:p w14:paraId="50B70B87" w14:textId="5A26EE84" w:rsidR="00626E73" w:rsidRPr="00826FE5" w:rsidRDefault="00A548EF" w:rsidP="00626E73">
      <w:pPr>
        <w:pStyle w:val="Figure"/>
        <w:keepNext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9927AE" wp14:editId="67396040">
            <wp:extent cx="5759450" cy="6149340"/>
            <wp:effectExtent l="0" t="0" r="0" b="3810"/>
            <wp:docPr id="1054562186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62186" name="Picture 4" descr="A diagram of a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E73" w:rsidRPr="00826FE5">
        <w:rPr>
          <w:lang w:val="en-US"/>
        </w:rPr>
        <w:fldChar w:fldCharType="begin"/>
      </w:r>
      <w:r w:rsidR="00626E73" w:rsidRPr="00826FE5">
        <w:rPr>
          <w:lang w:val="en-US"/>
        </w:rPr>
        <w:instrText xml:space="preserve"> INCLUDEPICTURE "https://i.stack.imgur.com/RK3oX.png" \* MERGEFORMATINET </w:instrText>
      </w:r>
      <w:r w:rsidR="00626E73" w:rsidRPr="00826FE5">
        <w:rPr>
          <w:lang w:val="en-US"/>
        </w:rPr>
        <w:fldChar w:fldCharType="separate"/>
      </w:r>
      <w:r w:rsidR="00626E73" w:rsidRPr="00826FE5">
        <w:rPr>
          <w:lang w:val="en-US"/>
        </w:rPr>
        <w:fldChar w:fldCharType="end"/>
      </w:r>
    </w:p>
    <w:p w14:paraId="1E832A4E" w14:textId="258B4F33" w:rsidR="008E0D98" w:rsidRPr="00826FE5" w:rsidRDefault="00626E73" w:rsidP="002D1549">
      <w:pPr>
        <w:pStyle w:val="Caption"/>
        <w:rPr>
          <w:lang w:val="en-US"/>
        </w:rPr>
      </w:pPr>
      <w:bookmarkStart w:id="26" w:name="_Toc187029185"/>
      <w:r w:rsidRPr="00826FE5">
        <w:rPr>
          <w:lang w:val="en-US"/>
        </w:rPr>
        <w:t>Figur</w:t>
      </w:r>
      <w:r w:rsidR="00926297">
        <w:rPr>
          <w:lang w:val="en-US"/>
        </w:rPr>
        <w:t>e</w:t>
      </w:r>
      <w:r w:rsidRPr="00826FE5">
        <w:rPr>
          <w:lang w:val="en-US"/>
        </w:rPr>
        <w:t xml:space="preserve"> </w:t>
      </w:r>
      <w:r w:rsidRPr="00826FE5">
        <w:rPr>
          <w:lang w:val="en-US"/>
        </w:rPr>
        <w:fldChar w:fldCharType="begin"/>
      </w:r>
      <w:r w:rsidRPr="00826FE5">
        <w:rPr>
          <w:lang w:val="en-US"/>
        </w:rPr>
        <w:instrText xml:space="preserve"> SEQ Figur \* ARABIC </w:instrText>
      </w:r>
      <w:r w:rsidRPr="00826FE5">
        <w:rPr>
          <w:lang w:val="en-US"/>
        </w:rPr>
        <w:fldChar w:fldCharType="separate"/>
      </w:r>
      <w:r w:rsidR="0044539C">
        <w:rPr>
          <w:noProof/>
          <w:lang w:val="en-US"/>
        </w:rPr>
        <w:t>1</w:t>
      </w:r>
      <w:r w:rsidRPr="00826FE5">
        <w:rPr>
          <w:lang w:val="en-US"/>
        </w:rPr>
        <w:fldChar w:fldCharType="end"/>
      </w:r>
      <w:r w:rsidRPr="00826FE5">
        <w:rPr>
          <w:lang w:val="en-US"/>
        </w:rPr>
        <w:t xml:space="preserve"> </w:t>
      </w:r>
      <w:r w:rsidR="00C33D22">
        <w:rPr>
          <w:lang w:val="en-US"/>
        </w:rPr>
        <w:t>Simplified class diagram of the entire game</w:t>
      </w:r>
      <w:r w:rsidR="00A63DAD" w:rsidRPr="00826FE5">
        <w:rPr>
          <w:lang w:val="en-US"/>
        </w:rPr>
        <w:br/>
        <w:t>(</w:t>
      </w:r>
      <w:r w:rsidR="004F1E11">
        <w:rPr>
          <w:lang w:val="en-US"/>
        </w:rPr>
        <w:t>Project docs/new class diagram.png</w:t>
      </w:r>
      <w:r w:rsidR="00A63DAD" w:rsidRPr="00826FE5">
        <w:rPr>
          <w:lang w:val="en-US"/>
        </w:rPr>
        <w:t>)</w:t>
      </w:r>
      <w:bookmarkEnd w:id="26"/>
    </w:p>
    <w:p w14:paraId="44F87A5A" w14:textId="3288FCDC" w:rsidR="005A2CA5" w:rsidRPr="00826FE5" w:rsidRDefault="00530EF3" w:rsidP="005A2CA5">
      <w:pPr>
        <w:pStyle w:val="Heading2"/>
        <w:rPr>
          <w:lang w:val="en-US"/>
        </w:rPr>
      </w:pPr>
      <w:bookmarkStart w:id="27" w:name="_Toc187029411"/>
      <w:r w:rsidRPr="00826FE5">
        <w:rPr>
          <w:lang w:val="en-US"/>
        </w:rPr>
        <w:t>Installation</w:t>
      </w:r>
      <w:bookmarkEnd w:id="27"/>
    </w:p>
    <w:p w14:paraId="291944E2" w14:textId="720D4740" w:rsidR="00982B31" w:rsidRPr="00826FE5" w:rsidRDefault="00F723BB" w:rsidP="00871950">
      <w:pPr>
        <w:pStyle w:val="BodyText"/>
        <w:rPr>
          <w:lang w:val="en-US"/>
        </w:rPr>
      </w:pPr>
      <w:r w:rsidRPr="00826FE5">
        <w:rPr>
          <w:lang w:val="en-US"/>
        </w:rPr>
        <w:t>Launch the</w:t>
      </w:r>
      <w:r w:rsidR="009207E7" w:rsidRPr="00826FE5">
        <w:rPr>
          <w:lang w:val="en-US"/>
        </w:rPr>
        <w:t xml:space="preserve"> </w:t>
      </w:r>
      <w:r w:rsidRPr="00826FE5">
        <w:rPr>
          <w:lang w:val="en-US"/>
        </w:rPr>
        <w:t>.exe</w:t>
      </w:r>
      <w:r w:rsidR="009207E7" w:rsidRPr="00826FE5">
        <w:rPr>
          <w:lang w:val="en-US"/>
        </w:rPr>
        <w:t xml:space="preserve"> included in the hand-in</w:t>
      </w:r>
      <w:r w:rsidRPr="00826FE5">
        <w:rPr>
          <w:lang w:val="en-US"/>
        </w:rPr>
        <w:t>, or download</w:t>
      </w:r>
      <w:r w:rsidR="00A30774" w:rsidRPr="00826FE5">
        <w:rPr>
          <w:lang w:val="en-US"/>
        </w:rPr>
        <w:t xml:space="preserve"> a release from the GitHub repository </w:t>
      </w:r>
      <w:r w:rsidR="005E2CA9">
        <w:rPr>
          <w:lang w:val="en-US"/>
        </w:rPr>
        <w:t>[</w:t>
      </w:r>
      <w:r w:rsidR="00840099">
        <w:rPr>
          <w:lang w:val="en-US"/>
        </w:rPr>
        <w:t>3</w:t>
      </w:r>
      <w:r w:rsidR="005E2CA9">
        <w:rPr>
          <w:lang w:val="en-US"/>
        </w:rPr>
        <w:t>]</w:t>
      </w:r>
      <w:r w:rsidR="00871950">
        <w:rPr>
          <w:lang w:val="en-US"/>
        </w:rPr>
        <w:br w:type="page"/>
      </w:r>
    </w:p>
    <w:p w14:paraId="02D8480C" w14:textId="57F124AD" w:rsidR="006B3034" w:rsidRPr="002F5716" w:rsidRDefault="006B3034" w:rsidP="006B3034">
      <w:pPr>
        <w:pStyle w:val="Heading2"/>
        <w:rPr>
          <w:lang w:val="en-US"/>
        </w:rPr>
      </w:pPr>
      <w:bookmarkStart w:id="28" w:name="_Toc187029412"/>
      <w:r w:rsidRPr="00826FE5">
        <w:rPr>
          <w:lang w:val="en-US"/>
        </w:rPr>
        <w:lastRenderedPageBreak/>
        <w:t>How to play</w:t>
      </w:r>
      <w:bookmarkEnd w:id="28"/>
    </w:p>
    <w:p w14:paraId="2D2DD6B9" w14:textId="2F533831" w:rsidR="00AC2CD0" w:rsidRPr="00826FE5" w:rsidRDefault="00C8530D" w:rsidP="00F87A47">
      <w:pPr>
        <w:pStyle w:val="BodyText"/>
        <w:rPr>
          <w:i/>
          <w:iCs/>
          <w:lang w:val="en-US"/>
        </w:rPr>
      </w:pPr>
      <w:r w:rsidRPr="00826FE5">
        <w:rPr>
          <w:i/>
          <w:iCs/>
          <w:lang w:val="en-US"/>
        </w:rPr>
        <w:t>(Taken from README.md</w:t>
      </w:r>
      <w:r w:rsidR="00C60109">
        <w:rPr>
          <w:i/>
          <w:iCs/>
          <w:lang w:val="en-US"/>
        </w:rPr>
        <w:t xml:space="preserve"> [</w:t>
      </w:r>
      <w:r w:rsidR="005031A4">
        <w:rPr>
          <w:i/>
          <w:iCs/>
          <w:lang w:val="en-US"/>
        </w:rPr>
        <w:t>2</w:t>
      </w:r>
      <w:r w:rsidR="00C60109">
        <w:rPr>
          <w:i/>
          <w:iCs/>
          <w:lang w:val="en-US"/>
        </w:rPr>
        <w:t>]</w:t>
      </w:r>
      <w:r w:rsidRPr="00826FE5">
        <w:rPr>
          <w:i/>
          <w:iCs/>
          <w:lang w:val="en-US"/>
        </w:rPr>
        <w:t>)</w:t>
      </w:r>
    </w:p>
    <w:p w14:paraId="171640A7" w14:textId="45D9D808" w:rsidR="00F87A47" w:rsidRPr="00826FE5" w:rsidRDefault="00F87A47" w:rsidP="00F87A47">
      <w:pPr>
        <w:pStyle w:val="BodyText"/>
        <w:rPr>
          <w:lang w:val="en-US"/>
        </w:rPr>
      </w:pPr>
      <w:r w:rsidRPr="00826FE5">
        <w:rPr>
          <w:lang w:val="en-US"/>
        </w:rPr>
        <w:t xml:space="preserve">All the standard rules of minesweeper apply in this game, you can click on squares to open them, you </w:t>
      </w:r>
      <w:r w:rsidR="004812A4" w:rsidRPr="00826FE5">
        <w:rPr>
          <w:lang w:val="en-US"/>
        </w:rPr>
        <w:t>want to</w:t>
      </w:r>
      <w:r w:rsidRPr="00826FE5">
        <w:rPr>
          <w:lang w:val="en-US"/>
        </w:rPr>
        <w:t xml:space="preserve"> open as many squares as possible, while avoiding the bad squares. You can right click to place flags, and if you've found/marked every bad square around a number, you can middle click to instantly reveal the remaining squares around that number. However, there are also some new tiles you might encounter, and a full reference on every tile you can encounter is listed </w:t>
      </w:r>
      <w:r w:rsidR="00127215" w:rsidRPr="00826FE5">
        <w:rPr>
          <w:lang w:val="en-US"/>
        </w:rPr>
        <w:t>in the README.md</w:t>
      </w:r>
      <w:r w:rsidR="00896BE9" w:rsidRPr="00826FE5">
        <w:rPr>
          <w:lang w:val="en-US"/>
        </w:rPr>
        <w:t xml:space="preserve"> file.</w:t>
      </w:r>
    </w:p>
    <w:p w14:paraId="198957C2" w14:textId="70AF033A" w:rsidR="005A2CA5" w:rsidRDefault="0059464A" w:rsidP="00700AD6">
      <w:pPr>
        <w:pStyle w:val="BodyText"/>
        <w:rPr>
          <w:lang w:val="en-US"/>
        </w:rPr>
      </w:pPr>
      <w:r w:rsidRPr="00826FE5">
        <w:rPr>
          <w:lang w:val="en-US"/>
        </w:rPr>
        <w:t>Power-ups are a new addition to this game, to spice up the gameplay &amp; to add some more strategy. These are active-use effects that can be selected &amp; used on a single tile. To use one, simply select the power-up to use, then left click on a tile on the board to use it there. Right clicking with a power-up selected deselects it.</w:t>
      </w:r>
    </w:p>
    <w:p w14:paraId="73393D72" w14:textId="19909389" w:rsidR="00862D3E" w:rsidRDefault="00862D3E" w:rsidP="00862D3E">
      <w:pPr>
        <w:pStyle w:val="Heading2"/>
        <w:rPr>
          <w:lang w:val="en-US"/>
        </w:rPr>
      </w:pPr>
      <w:bookmarkStart w:id="29" w:name="_Toc187029413"/>
      <w:r>
        <w:rPr>
          <w:lang w:val="en-US"/>
        </w:rPr>
        <w:t>Video demo</w:t>
      </w:r>
      <w:bookmarkEnd w:id="29"/>
    </w:p>
    <w:p w14:paraId="29CD02E0" w14:textId="6FA8A71D" w:rsidR="00EB0770" w:rsidRPr="00EB0770" w:rsidRDefault="00EB0770" w:rsidP="00EB0770">
      <w:pPr>
        <w:pStyle w:val="BodyText"/>
        <w:rPr>
          <w:lang w:val="en-US"/>
        </w:rPr>
      </w:pPr>
      <w:hyperlink r:id="rId16" w:history="1">
        <w:r w:rsidRPr="00EB0770">
          <w:rPr>
            <w:rStyle w:val="Hyperlink"/>
            <w:lang w:val="en-US"/>
          </w:rPr>
          <w:t>https://www.youtube.com/watch?v=HuUEWtcVFm0</w:t>
        </w:r>
      </w:hyperlink>
      <w:r w:rsidR="00562540">
        <w:rPr>
          <w:lang w:val="en-US"/>
        </w:rPr>
        <w:t xml:space="preserve"> [4]</w:t>
      </w:r>
    </w:p>
    <w:p w14:paraId="74E07AB8" w14:textId="5C59C018" w:rsidR="000551FF" w:rsidRPr="00826FE5" w:rsidRDefault="002D1549" w:rsidP="000551FF">
      <w:pPr>
        <w:pStyle w:val="Heading1"/>
        <w:rPr>
          <w:lang w:val="en-US"/>
        </w:rPr>
      </w:pPr>
      <w:bookmarkStart w:id="30" w:name="_Toc187029414"/>
      <w:bookmarkEnd w:id="16"/>
      <w:bookmarkEnd w:id="17"/>
      <w:bookmarkEnd w:id="18"/>
      <w:r w:rsidRPr="00826FE5">
        <w:rPr>
          <w:lang w:val="en-US"/>
        </w:rPr>
        <w:t>Evaluation</w:t>
      </w:r>
      <w:bookmarkEnd w:id="30"/>
    </w:p>
    <w:p w14:paraId="771E65F8" w14:textId="77777777" w:rsidR="006F4FAF" w:rsidRDefault="0005394A" w:rsidP="00F33B79">
      <w:pPr>
        <w:pStyle w:val="BodyText"/>
        <w:rPr>
          <w:lang w:val="en-US"/>
        </w:rPr>
      </w:pPr>
      <w:r>
        <w:rPr>
          <w:lang w:val="en-US"/>
        </w:rPr>
        <w:t xml:space="preserve">Overall, the project </w:t>
      </w:r>
      <w:r w:rsidR="00C977A3">
        <w:rPr>
          <w:lang w:val="en-US"/>
        </w:rPr>
        <w:t>achieved</w:t>
      </w:r>
      <w:r>
        <w:rPr>
          <w:lang w:val="en-US"/>
        </w:rPr>
        <w:t xml:space="preserve"> all the minimum requirements set out at the start of development</w:t>
      </w:r>
      <w:r w:rsidR="00063F89">
        <w:rPr>
          <w:lang w:val="en-US"/>
        </w:rPr>
        <w:t>, and without much time to spare.</w:t>
      </w:r>
      <w:r w:rsidR="00C977A3">
        <w:rPr>
          <w:lang w:val="en-US"/>
        </w:rPr>
        <w:t xml:space="preserve"> </w:t>
      </w:r>
      <w:r w:rsidR="00DC185E">
        <w:rPr>
          <w:lang w:val="en-US"/>
        </w:rPr>
        <w:t xml:space="preserve">The gameplay is </w:t>
      </w:r>
      <w:r w:rsidR="008326D1">
        <w:rPr>
          <w:lang w:val="en-US"/>
        </w:rPr>
        <w:t>addictive</w:t>
      </w:r>
      <w:r w:rsidR="00DC185E">
        <w:rPr>
          <w:lang w:val="en-US"/>
        </w:rPr>
        <w:t xml:space="preserve">, which was discovered early </w:t>
      </w:r>
      <w:r w:rsidR="008326D1">
        <w:rPr>
          <w:lang w:val="en-US"/>
        </w:rPr>
        <w:t xml:space="preserve">on in development, as certain playtesting sessions became a lot longer than they needed to be. </w:t>
      </w:r>
      <w:r w:rsidR="0062252C">
        <w:rPr>
          <w:lang w:val="en-US"/>
        </w:rPr>
        <w:t>Although i</w:t>
      </w:r>
      <w:r w:rsidR="008326D1">
        <w:rPr>
          <w:lang w:val="en-US"/>
        </w:rPr>
        <w:t xml:space="preserve">f anything, this </w:t>
      </w:r>
      <w:r w:rsidR="00A87CEE">
        <w:rPr>
          <w:lang w:val="en-US"/>
        </w:rPr>
        <w:t xml:space="preserve">only </w:t>
      </w:r>
      <w:r w:rsidR="008326D1">
        <w:rPr>
          <w:lang w:val="en-US"/>
        </w:rPr>
        <w:t>means the project succeeded at everything it set out to do</w:t>
      </w:r>
      <w:r w:rsidR="0062252C">
        <w:rPr>
          <w:lang w:val="en-US"/>
        </w:rPr>
        <w:t>.</w:t>
      </w:r>
    </w:p>
    <w:p w14:paraId="2565CDAC" w14:textId="5A7BB457" w:rsidR="00080671" w:rsidRDefault="00C75419" w:rsidP="00F33B79">
      <w:pPr>
        <w:pStyle w:val="BodyText"/>
        <w:rPr>
          <w:lang w:val="en-US"/>
        </w:rPr>
      </w:pPr>
      <w:r>
        <w:rPr>
          <w:lang w:val="en-US"/>
        </w:rPr>
        <w:t xml:space="preserve">The one point of criticism that does exist is the slight lack of identity as a roguelike. </w:t>
      </w:r>
      <w:r w:rsidR="001E028B">
        <w:rPr>
          <w:lang w:val="en-US"/>
        </w:rPr>
        <w:t xml:space="preserve">The game feels closer to just infinite Minesweeper than it does to a Minesweeper roguelike, although with time &amp; more development, </w:t>
      </w:r>
      <w:r w:rsidR="009964BF">
        <w:rPr>
          <w:lang w:val="en-US"/>
        </w:rPr>
        <w:t>extra features</w:t>
      </w:r>
      <w:r w:rsidR="00B77E81">
        <w:rPr>
          <w:lang w:val="en-US"/>
        </w:rPr>
        <w:t xml:space="preserve"> </w:t>
      </w:r>
      <w:r w:rsidR="009964BF">
        <w:rPr>
          <w:lang w:val="en-US"/>
        </w:rPr>
        <w:t xml:space="preserve">can be added </w:t>
      </w:r>
      <w:r w:rsidR="00B77E81">
        <w:rPr>
          <w:lang w:val="en-US"/>
        </w:rPr>
        <w:t xml:space="preserve">to </w:t>
      </w:r>
      <w:r w:rsidR="009964BF">
        <w:rPr>
          <w:lang w:val="en-US"/>
        </w:rPr>
        <w:t>solve that problem.</w:t>
      </w:r>
    </w:p>
    <w:p w14:paraId="2819F16C" w14:textId="192F9F36" w:rsidR="003D4CD1" w:rsidRPr="00826FE5" w:rsidRDefault="00716B6A" w:rsidP="00F33B79">
      <w:pPr>
        <w:pStyle w:val="BodyText"/>
        <w:rPr>
          <w:lang w:val="en-US"/>
        </w:rPr>
      </w:pPr>
      <w:r>
        <w:rPr>
          <w:lang w:val="en-US"/>
        </w:rPr>
        <w:t>The</w:t>
      </w:r>
      <w:r w:rsidR="0002381F">
        <w:rPr>
          <w:lang w:val="en-US"/>
        </w:rPr>
        <w:t xml:space="preserve"> project is also lacking in code documentation. </w:t>
      </w:r>
      <w:r w:rsidR="005B7EF6">
        <w:rPr>
          <w:lang w:val="en-US"/>
        </w:rPr>
        <w:t xml:space="preserve">While some documentation exists, </w:t>
      </w:r>
      <w:r w:rsidR="00D064D8">
        <w:rPr>
          <w:lang w:val="en-US"/>
        </w:rPr>
        <w:t xml:space="preserve">there are large parts of the code that are still undocumented, which </w:t>
      </w:r>
      <w:r w:rsidR="001F6B61">
        <w:rPr>
          <w:lang w:val="en-US"/>
        </w:rPr>
        <w:t>is</w:t>
      </w:r>
      <w:r w:rsidR="00D064D8">
        <w:rPr>
          <w:lang w:val="en-US"/>
        </w:rPr>
        <w:t xml:space="preserve"> mainly </w:t>
      </w:r>
      <w:r w:rsidR="001F6B61">
        <w:rPr>
          <w:lang w:val="en-US"/>
        </w:rPr>
        <w:t>because of</w:t>
      </w:r>
      <w:r w:rsidR="00D064D8">
        <w:rPr>
          <w:lang w:val="en-US"/>
        </w:rPr>
        <w:t xml:space="preserve"> this project being developed solo</w:t>
      </w:r>
      <w:r w:rsidR="00C10EB4">
        <w:rPr>
          <w:lang w:val="en-US"/>
        </w:rPr>
        <w:t>.</w:t>
      </w:r>
      <w:r w:rsidR="00BC5BD0">
        <w:rPr>
          <w:lang w:val="en-US"/>
        </w:rPr>
        <w:t xml:space="preserve"> </w:t>
      </w:r>
      <w:r w:rsidR="00116787">
        <w:rPr>
          <w:strike/>
          <w:lang w:val="en-US"/>
        </w:rPr>
        <w:t>Although</w:t>
      </w:r>
      <w:r w:rsidR="00793C0B" w:rsidRPr="003F4EDC">
        <w:rPr>
          <w:strike/>
          <w:lang w:val="en-US"/>
        </w:rPr>
        <w:t xml:space="preserve"> this problem is somewhat easy to fix, </w:t>
      </w:r>
      <w:r w:rsidR="003A0BCA" w:rsidRPr="003F4EDC">
        <w:rPr>
          <w:strike/>
          <w:lang w:val="en-US"/>
        </w:rPr>
        <w:t xml:space="preserve">it’s worth considering that the </w:t>
      </w:r>
      <w:r w:rsidR="00B322DE" w:rsidRPr="003F4EDC">
        <w:rPr>
          <w:strike/>
          <w:lang w:val="en-US"/>
        </w:rPr>
        <w:t>developer of this project</w:t>
      </w:r>
      <w:r w:rsidR="00B75718" w:rsidRPr="003F4EDC">
        <w:rPr>
          <w:strike/>
          <w:lang w:val="en-US"/>
        </w:rPr>
        <w:t xml:space="preserve"> got a little tired, and</w:t>
      </w:r>
      <w:r w:rsidR="00B322DE" w:rsidRPr="003F4EDC">
        <w:rPr>
          <w:strike/>
          <w:lang w:val="en-US"/>
        </w:rPr>
        <w:t xml:space="preserve"> is currently sleep deprived &amp; writing this at 2:5</w:t>
      </w:r>
      <w:r w:rsidR="00270C08">
        <w:rPr>
          <w:strike/>
          <w:lang w:val="en-US"/>
        </w:rPr>
        <w:t>9</w:t>
      </w:r>
      <w:r w:rsidR="003A5F79" w:rsidRPr="003F4EDC">
        <w:rPr>
          <w:strike/>
          <w:lang w:val="en-US"/>
        </w:rPr>
        <w:t xml:space="preserve"> with only 9 hours until the project deadline</w:t>
      </w:r>
    </w:p>
    <w:p w14:paraId="47564132" w14:textId="7ABD879C" w:rsidR="008B469C" w:rsidRDefault="002D1549" w:rsidP="00FC34D1">
      <w:pPr>
        <w:pStyle w:val="Heading1"/>
        <w:rPr>
          <w:lang w:val="en-US"/>
        </w:rPr>
      </w:pPr>
      <w:bookmarkStart w:id="31" w:name="_Toc187029415"/>
      <w:r w:rsidRPr="00826FE5">
        <w:rPr>
          <w:lang w:val="en-US"/>
        </w:rPr>
        <w:t>Conclusion &amp; experiences</w:t>
      </w:r>
      <w:bookmarkStart w:id="32" w:name="_Ref125373716"/>
      <w:bookmarkStart w:id="33" w:name="_Ref125373727"/>
      <w:bookmarkStart w:id="34" w:name="_Ref125373734"/>
      <w:bookmarkStart w:id="35" w:name="_Ref125373740"/>
      <w:bookmarkEnd w:id="31"/>
    </w:p>
    <w:p w14:paraId="5EB289A4" w14:textId="3D6FFFA0" w:rsidR="00FC34D1" w:rsidRDefault="00FC34D1" w:rsidP="00FC34D1">
      <w:pPr>
        <w:pStyle w:val="BodyText"/>
        <w:rPr>
          <w:lang w:val="en-US"/>
        </w:rPr>
      </w:pPr>
      <w:r>
        <w:rPr>
          <w:lang w:val="en-US"/>
        </w:rPr>
        <w:t xml:space="preserve">Finally, </w:t>
      </w:r>
      <w:r w:rsidR="00C651F6">
        <w:rPr>
          <w:lang w:val="en-US"/>
        </w:rPr>
        <w:t xml:space="preserve">for some personal opinions, I’m happy with how this project has turned out, </w:t>
      </w:r>
      <w:r w:rsidR="0005285E">
        <w:rPr>
          <w:lang w:val="en-US"/>
        </w:rPr>
        <w:t>and I’ve learned a lot about the use of game engines</w:t>
      </w:r>
      <w:r w:rsidR="00BD47AE">
        <w:rPr>
          <w:lang w:val="en-US"/>
        </w:rPr>
        <w:t xml:space="preserve">. </w:t>
      </w:r>
      <w:r w:rsidR="00F8091B">
        <w:rPr>
          <w:lang w:val="en-US"/>
        </w:rPr>
        <w:t xml:space="preserve">The project had a little bit of a slow start, </w:t>
      </w:r>
      <w:r w:rsidR="00FE64EA">
        <w:rPr>
          <w:lang w:val="en-US"/>
        </w:rPr>
        <w:t>mainly because of me knowing next to nothing about the game engine I chose</w:t>
      </w:r>
      <w:r w:rsidR="00B66BC3">
        <w:rPr>
          <w:lang w:val="en-US"/>
        </w:rPr>
        <w:t>, as well as the programming language (C#).</w:t>
      </w:r>
      <w:r w:rsidR="000B684B">
        <w:rPr>
          <w:lang w:val="en-US"/>
        </w:rPr>
        <w:t xml:space="preserve"> This has also </w:t>
      </w:r>
      <w:r w:rsidR="00C064BB">
        <w:rPr>
          <w:lang w:val="en-US"/>
        </w:rPr>
        <w:t>led</w:t>
      </w:r>
      <w:r w:rsidR="000B684B">
        <w:rPr>
          <w:lang w:val="en-US"/>
        </w:rPr>
        <w:t xml:space="preserve"> to some inconsistent coding styles</w:t>
      </w:r>
      <w:r w:rsidR="00CB34B1">
        <w:rPr>
          <w:lang w:val="en-US"/>
        </w:rPr>
        <w:t xml:space="preserve"> regarding things that are new/different in C#</w:t>
      </w:r>
      <w:r w:rsidR="00612020">
        <w:rPr>
          <w:lang w:val="en-US"/>
        </w:rPr>
        <w:t xml:space="preserve"> </w:t>
      </w:r>
      <w:r w:rsidR="00CB34B1">
        <w:rPr>
          <w:lang w:val="en-US"/>
        </w:rPr>
        <w:t>compared to what I’m used to (Java)</w:t>
      </w:r>
      <w:r w:rsidR="00C42BDE">
        <w:rPr>
          <w:lang w:val="en-US"/>
        </w:rPr>
        <w:t>,</w:t>
      </w:r>
      <w:r w:rsidR="0025408F">
        <w:rPr>
          <w:lang w:val="en-US"/>
        </w:rPr>
        <w:t xml:space="preserve"> though these are minor issue</w:t>
      </w:r>
      <w:r w:rsidR="004934C1">
        <w:rPr>
          <w:lang w:val="en-US"/>
        </w:rPr>
        <w:t>s</w:t>
      </w:r>
      <w:r w:rsidR="0025408F">
        <w:rPr>
          <w:lang w:val="en-US"/>
        </w:rPr>
        <w:t xml:space="preserve"> that’ll get fixed as development continues.</w:t>
      </w:r>
    </w:p>
    <w:p w14:paraId="0396445F" w14:textId="4062F3A5" w:rsidR="00C064BB" w:rsidRPr="00FC34D1" w:rsidRDefault="00B77712" w:rsidP="00FC34D1">
      <w:pPr>
        <w:pStyle w:val="BodyText"/>
        <w:rPr>
          <w:lang w:val="en-US"/>
        </w:rPr>
      </w:pPr>
      <w:r>
        <w:rPr>
          <w:lang w:val="en-US"/>
        </w:rPr>
        <w:t xml:space="preserve">For future development, I’m looking forward to developing this further, as this is likely not the last time I touch this project. </w:t>
      </w:r>
      <w:r w:rsidR="00073D0F">
        <w:rPr>
          <w:lang w:val="en-US"/>
        </w:rPr>
        <w:t xml:space="preserve">Developing it further after the deadline was always the plan since I started development, and I </w:t>
      </w:r>
      <w:r w:rsidR="00106D84">
        <w:rPr>
          <w:lang w:val="en-US"/>
        </w:rPr>
        <w:t>plan on following through with that</w:t>
      </w:r>
      <w:r w:rsidR="002E0911">
        <w:rPr>
          <w:lang w:val="en-US"/>
        </w:rPr>
        <w:br w:type="page"/>
      </w:r>
    </w:p>
    <w:p w14:paraId="1B505A5B" w14:textId="5553F474" w:rsidR="00FA69EA" w:rsidRPr="00826FE5" w:rsidRDefault="00FA69EA" w:rsidP="00FA69EA">
      <w:pPr>
        <w:pStyle w:val="Heading1"/>
        <w:rPr>
          <w:lang w:val="en-US"/>
        </w:rPr>
      </w:pPr>
      <w:bookmarkStart w:id="36" w:name="_Toc187029416"/>
      <w:r w:rsidRPr="00826FE5">
        <w:rPr>
          <w:lang w:val="en-US"/>
        </w:rPr>
        <w:lastRenderedPageBreak/>
        <w:t>R</w:t>
      </w:r>
      <w:bookmarkEnd w:id="32"/>
      <w:bookmarkEnd w:id="33"/>
      <w:bookmarkEnd w:id="34"/>
      <w:bookmarkEnd w:id="35"/>
      <w:r w:rsidR="00D535C9">
        <w:rPr>
          <w:lang w:val="en-US"/>
        </w:rPr>
        <w:t>eferences</w:t>
      </w:r>
      <w:bookmarkEnd w:id="36"/>
    </w:p>
    <w:p w14:paraId="6276347C" w14:textId="77777777" w:rsidR="00FA69EA" w:rsidRPr="00826FE5" w:rsidRDefault="00FA69EA" w:rsidP="00FA69EA">
      <w:pPr>
        <w:pStyle w:val="BodyText"/>
        <w:rPr>
          <w:lang w:val="en-US"/>
        </w:rPr>
      </w:pPr>
    </w:p>
    <w:p w14:paraId="768BF8AA" w14:textId="032C8B7B" w:rsidR="0040484A" w:rsidRDefault="0040484A" w:rsidP="00753D26">
      <w:pPr>
        <w:pStyle w:val="References"/>
        <w:rPr>
          <w:lang w:val="en-US"/>
        </w:rPr>
      </w:pPr>
      <w:proofErr w:type="spellStart"/>
      <w:r>
        <w:rPr>
          <w:lang w:val="en-US"/>
        </w:rPr>
        <w:t>GodotSweeper</w:t>
      </w:r>
      <w:proofErr w:type="spellEnd"/>
      <w:r>
        <w:rPr>
          <w:lang w:val="en-US"/>
        </w:rPr>
        <w:t xml:space="preserve">-Infinite, </w:t>
      </w:r>
      <w:hyperlink r:id="rId17" w:history="1">
        <w:r w:rsidRPr="006C3DF5">
          <w:rPr>
            <w:rStyle w:val="Hyperlink"/>
            <w:lang w:val="en-US"/>
          </w:rPr>
          <w:t>https://github.com/SmileyFace799/GodotSweeper-Infinite</w:t>
        </w:r>
      </w:hyperlink>
    </w:p>
    <w:p w14:paraId="6BC852CF" w14:textId="0AA4FD09" w:rsidR="00753D26" w:rsidRPr="00826FE5" w:rsidRDefault="0016429B" w:rsidP="00753D26">
      <w:pPr>
        <w:pStyle w:val="References"/>
        <w:rPr>
          <w:lang w:val="en-US"/>
        </w:rPr>
      </w:pPr>
      <w:proofErr w:type="spellStart"/>
      <w:r>
        <w:rPr>
          <w:lang w:val="en-US"/>
        </w:rPr>
        <w:t>GodotSweeper</w:t>
      </w:r>
      <w:proofErr w:type="spellEnd"/>
      <w:r>
        <w:rPr>
          <w:lang w:val="en-US"/>
        </w:rPr>
        <w:t>-Infinite: README.md</w:t>
      </w:r>
      <w:r w:rsidR="00780D82">
        <w:rPr>
          <w:lang w:val="en-US"/>
        </w:rPr>
        <w:t xml:space="preserve">, </w:t>
      </w:r>
      <w:hyperlink r:id="rId18" w:history="1">
        <w:r w:rsidR="00A95D98" w:rsidRPr="006C3DF5">
          <w:rPr>
            <w:rStyle w:val="Hyperlink"/>
            <w:lang w:val="en-US"/>
          </w:rPr>
          <w:t>https://github.com/SmileyFace799/GodotSweeper-Infinite/blob/main/README.md</w:t>
        </w:r>
      </w:hyperlink>
    </w:p>
    <w:p w14:paraId="4B60C759" w14:textId="534617F6" w:rsidR="00800F84" w:rsidRDefault="00AD4BED" w:rsidP="00800F84">
      <w:pPr>
        <w:pStyle w:val="References"/>
        <w:rPr>
          <w:lang w:val="en-US"/>
        </w:rPr>
      </w:pPr>
      <w:bookmarkStart w:id="37" w:name="_Ref135710291"/>
      <w:proofErr w:type="spellStart"/>
      <w:r>
        <w:rPr>
          <w:lang w:val="en-US"/>
        </w:rPr>
        <w:t>GodotSweeper</w:t>
      </w:r>
      <w:proofErr w:type="spellEnd"/>
      <w:r>
        <w:rPr>
          <w:lang w:val="en-US"/>
        </w:rPr>
        <w:t xml:space="preserve">-Infinite: Releases, </w:t>
      </w:r>
      <w:hyperlink r:id="rId19" w:history="1">
        <w:r w:rsidR="00C61A9B" w:rsidRPr="006C3DF5">
          <w:rPr>
            <w:rStyle w:val="Hyperlink"/>
            <w:lang w:val="en-US"/>
          </w:rPr>
          <w:t>https://github.com/SmileyFace799/GodotSweeper-Infinite/releases</w:t>
        </w:r>
      </w:hyperlink>
      <w:bookmarkEnd w:id="37"/>
    </w:p>
    <w:p w14:paraId="383DF1BE" w14:textId="3860A9E2" w:rsidR="00B12159" w:rsidRDefault="00B12159" w:rsidP="00800F84">
      <w:pPr>
        <w:pStyle w:val="References"/>
        <w:rPr>
          <w:lang w:val="en-US"/>
        </w:rPr>
      </w:pPr>
      <w:proofErr w:type="spellStart"/>
      <w:r>
        <w:rPr>
          <w:lang w:val="en-US"/>
        </w:rPr>
        <w:t>RogueSweeper</w:t>
      </w:r>
      <w:proofErr w:type="spellEnd"/>
      <w:r>
        <w:rPr>
          <w:lang w:val="en-US"/>
        </w:rPr>
        <w:t xml:space="preserve"> – Demo video, </w:t>
      </w:r>
      <w:hyperlink r:id="rId20" w:history="1">
        <w:r w:rsidRPr="006C3DF5">
          <w:rPr>
            <w:rStyle w:val="Hyperlink"/>
            <w:lang w:val="en-US"/>
          </w:rPr>
          <w:t>https://www.youtube.com/watch?v=HuUEWtcVFm0</w:t>
        </w:r>
      </w:hyperlink>
      <w:r>
        <w:rPr>
          <w:lang w:val="en-US"/>
        </w:rPr>
        <w:t xml:space="preserve"> </w:t>
      </w:r>
    </w:p>
    <w:p w14:paraId="75836C4D" w14:textId="04881431" w:rsidR="003421DA" w:rsidRDefault="00D535C9" w:rsidP="00D535C9">
      <w:pPr>
        <w:pStyle w:val="Heading1"/>
        <w:rPr>
          <w:lang w:val="en-US"/>
        </w:rPr>
      </w:pPr>
      <w:bookmarkStart w:id="38" w:name="_Toc187029417"/>
      <w:r>
        <w:rPr>
          <w:lang w:val="en-US"/>
        </w:rPr>
        <w:lastRenderedPageBreak/>
        <w:t>Attachments</w:t>
      </w:r>
      <w:bookmarkEnd w:id="38"/>
    </w:p>
    <w:p w14:paraId="5CFDA090" w14:textId="63E366EA" w:rsidR="00D319A8" w:rsidRPr="00D319A8" w:rsidRDefault="00D319A8" w:rsidP="00D319A8">
      <w:pPr>
        <w:pStyle w:val="Heading2"/>
        <w:rPr>
          <w:lang w:val="en-US"/>
        </w:rPr>
      </w:pPr>
      <w:bookmarkStart w:id="39" w:name="_Toc187029418"/>
      <w:proofErr w:type="gramStart"/>
      <w:r>
        <w:rPr>
          <w:lang w:val="en-US"/>
        </w:rPr>
        <w:t>Time table</w:t>
      </w:r>
      <w:bookmarkEnd w:id="39"/>
      <w:proofErr w:type="gramEnd"/>
    </w:p>
    <w:p w14:paraId="032B4EB0" w14:textId="5905169C" w:rsidR="00C232F8" w:rsidRDefault="00C232F8" w:rsidP="00C232F8">
      <w:pPr>
        <w:pStyle w:val="BodyText"/>
        <w:rPr>
          <w:lang w:val="en-US"/>
        </w:rPr>
      </w:pPr>
      <w:r w:rsidRPr="00C232F8">
        <w:rPr>
          <w:lang w:val="en-US"/>
        </w:rPr>
        <w:drawing>
          <wp:inline distT="0" distB="0" distL="0" distR="0" wp14:anchorId="3341403B" wp14:editId="0FDA707D">
            <wp:extent cx="4450294" cy="7255824"/>
            <wp:effectExtent l="0" t="0" r="7620" b="2540"/>
            <wp:docPr id="1059145326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45326" name="Picture 1" descr="A white paper with black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9695" cy="732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FC84" w14:textId="694648ED" w:rsidR="00CF107D" w:rsidRPr="00826FE5" w:rsidRDefault="00CF107D" w:rsidP="00CF107D">
      <w:pPr>
        <w:pStyle w:val="Caption"/>
        <w:rPr>
          <w:lang w:val="en-US"/>
        </w:rPr>
      </w:pPr>
      <w:bookmarkStart w:id="40" w:name="_Toc187029186"/>
      <w:r w:rsidRPr="00826FE5">
        <w:rPr>
          <w:lang w:val="en-US"/>
        </w:rPr>
        <w:t>Figur</w:t>
      </w:r>
      <w:r w:rsidR="00C910F8">
        <w:rPr>
          <w:lang w:val="en-US"/>
        </w:rPr>
        <w:t>e</w:t>
      </w:r>
      <w:r w:rsidRPr="00826FE5">
        <w:rPr>
          <w:lang w:val="en-US"/>
        </w:rPr>
        <w:t xml:space="preserve"> </w:t>
      </w:r>
      <w:r w:rsidRPr="00826FE5">
        <w:rPr>
          <w:lang w:val="en-US"/>
        </w:rPr>
        <w:fldChar w:fldCharType="begin"/>
      </w:r>
      <w:r w:rsidRPr="00826FE5">
        <w:rPr>
          <w:lang w:val="en-US"/>
        </w:rPr>
        <w:instrText xml:space="preserve"> SEQ Figur \* ARABIC </w:instrText>
      </w:r>
      <w:r w:rsidRPr="00826FE5">
        <w:rPr>
          <w:lang w:val="en-US"/>
        </w:rPr>
        <w:fldChar w:fldCharType="separate"/>
      </w:r>
      <w:r w:rsidR="0007101D">
        <w:rPr>
          <w:noProof/>
          <w:lang w:val="en-US"/>
        </w:rPr>
        <w:t>2</w:t>
      </w:r>
      <w:r w:rsidRPr="00826FE5">
        <w:rPr>
          <w:lang w:val="en-US"/>
        </w:rPr>
        <w:fldChar w:fldCharType="end"/>
      </w:r>
      <w:r w:rsidRPr="00826FE5">
        <w:rPr>
          <w:lang w:val="en-US"/>
        </w:rPr>
        <w:t xml:space="preserve"> </w:t>
      </w:r>
      <w:r w:rsidR="0007101D">
        <w:rPr>
          <w:lang w:val="en-US"/>
        </w:rPr>
        <w:t>Timetable</w:t>
      </w:r>
      <w:r w:rsidRPr="00826FE5">
        <w:rPr>
          <w:lang w:val="en-US"/>
        </w:rPr>
        <w:br/>
        <w:t>(</w:t>
      </w:r>
      <w:r w:rsidR="00122A1E">
        <w:rPr>
          <w:lang w:val="en-US"/>
        </w:rPr>
        <w:t>time table.txt</w:t>
      </w:r>
      <w:r w:rsidRPr="00826FE5">
        <w:rPr>
          <w:lang w:val="en-US"/>
        </w:rPr>
        <w:t>)</w:t>
      </w:r>
      <w:bookmarkEnd w:id="40"/>
    </w:p>
    <w:p w14:paraId="2691E2F8" w14:textId="5C02B774" w:rsidR="00CF107D" w:rsidRDefault="00046766" w:rsidP="00046766">
      <w:pPr>
        <w:pStyle w:val="Heading2"/>
        <w:rPr>
          <w:lang w:val="en-US"/>
        </w:rPr>
      </w:pPr>
      <w:bookmarkStart w:id="41" w:name="_Toc187029419"/>
      <w:r>
        <w:rPr>
          <w:lang w:val="en-US"/>
        </w:rPr>
        <w:t>GitHub repository</w:t>
      </w:r>
      <w:bookmarkEnd w:id="41"/>
    </w:p>
    <w:p w14:paraId="01CAFC1E" w14:textId="55287962" w:rsidR="00CE469B" w:rsidRPr="00CE469B" w:rsidRDefault="003C4A92" w:rsidP="00CE469B">
      <w:pPr>
        <w:pStyle w:val="BodyText"/>
        <w:rPr>
          <w:lang w:val="en-US"/>
        </w:rPr>
      </w:pPr>
      <w:hyperlink r:id="rId22" w:history="1">
        <w:r w:rsidRPr="006C3DF5">
          <w:rPr>
            <w:rStyle w:val="Hyperlink"/>
            <w:lang w:val="en-US"/>
          </w:rPr>
          <w:t>https://github.com/SmileyFace799/GodotSweeper-Infinite</w:t>
        </w:r>
      </w:hyperlink>
      <w:r w:rsidR="00DF691F">
        <w:rPr>
          <w:lang w:val="en-US"/>
        </w:rPr>
        <w:t xml:space="preserve"> [1]</w:t>
      </w:r>
    </w:p>
    <w:sectPr w:rsidR="00CE469B" w:rsidRPr="00CE469B" w:rsidSect="00ED58B6">
      <w:footerReference w:type="default" r:id="rId23"/>
      <w:pgSz w:w="11906" w:h="16838" w:code="9"/>
      <w:pgMar w:top="1418" w:right="1418" w:bottom="1418" w:left="1418" w:header="709" w:footer="45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6AA6FD" w14:textId="77777777" w:rsidR="0049684B" w:rsidRDefault="0049684B">
      <w:r>
        <w:separator/>
      </w:r>
    </w:p>
  </w:endnote>
  <w:endnote w:type="continuationSeparator" w:id="0">
    <w:p w14:paraId="0EEE45EC" w14:textId="77777777" w:rsidR="0049684B" w:rsidRDefault="00496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10"/>
      <w:gridCol w:w="2662"/>
      <w:gridCol w:w="2298"/>
    </w:tblGrid>
    <w:tr w:rsidR="007E13C7" w14:paraId="41AA2598" w14:textId="77777777">
      <w:tc>
        <w:tcPr>
          <w:tcW w:w="4181" w:type="dxa"/>
        </w:tcPr>
        <w:p w14:paraId="78469162" w14:textId="77777777" w:rsidR="007E13C7" w:rsidRDefault="007E13C7">
          <w:pPr>
            <w:pStyle w:val="Footer"/>
            <w:rPr>
              <w:sz w:val="16"/>
            </w:rPr>
          </w:pPr>
        </w:p>
      </w:tc>
      <w:tc>
        <w:tcPr>
          <w:tcW w:w="2693" w:type="dxa"/>
        </w:tcPr>
        <w:p w14:paraId="46445D54" w14:textId="77777777" w:rsidR="007E13C7" w:rsidRDefault="007E13C7">
          <w:pPr>
            <w:pStyle w:val="Footer"/>
            <w:rPr>
              <w:sz w:val="16"/>
              <w:lang w:val="de-DE"/>
            </w:rPr>
          </w:pPr>
          <w:r>
            <w:rPr>
              <w:sz w:val="16"/>
              <w:lang w:val="de-DE"/>
            </w:rPr>
            <w:t>INNHOLD</w:t>
          </w:r>
        </w:p>
      </w:tc>
      <w:tc>
        <w:tcPr>
          <w:tcW w:w="2336" w:type="dxa"/>
        </w:tcPr>
        <w:p w14:paraId="47BD3BC1" w14:textId="77777777" w:rsidR="007E13C7" w:rsidRDefault="007E13C7" w:rsidP="001D6F9B">
          <w:pPr>
            <w:pStyle w:val="Footer"/>
            <w:jc w:val="right"/>
            <w:rPr>
              <w:sz w:val="16"/>
              <w:lang w:val="de-DE"/>
            </w:rPr>
          </w:pPr>
        </w:p>
      </w:tc>
    </w:tr>
  </w:tbl>
  <w:p w14:paraId="377100D3" w14:textId="77777777" w:rsidR="007E13C7" w:rsidRDefault="007E13C7">
    <w:pPr>
      <w:pStyle w:val="Footer"/>
      <w:rPr>
        <w:sz w:val="16"/>
        <w:lang w:val="de-D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17"/>
      <w:gridCol w:w="2652"/>
      <w:gridCol w:w="2301"/>
    </w:tblGrid>
    <w:tr w:rsidR="007E13C7" w14:paraId="27EDF894" w14:textId="77777777">
      <w:tc>
        <w:tcPr>
          <w:tcW w:w="4181" w:type="dxa"/>
        </w:tcPr>
        <w:p w14:paraId="4933ED53" w14:textId="77777777" w:rsidR="007E13C7" w:rsidRDefault="007E13C7" w:rsidP="001D6F9B">
          <w:pPr>
            <w:pStyle w:val="Footer"/>
            <w:rPr>
              <w:sz w:val="16"/>
            </w:rPr>
          </w:pPr>
        </w:p>
      </w:tc>
      <w:tc>
        <w:tcPr>
          <w:tcW w:w="2693" w:type="dxa"/>
        </w:tcPr>
        <w:p w14:paraId="6824525B" w14:textId="77777777" w:rsidR="007E13C7" w:rsidRDefault="007E13C7" w:rsidP="001D6F9B">
          <w:pPr>
            <w:pStyle w:val="Footer"/>
            <w:rPr>
              <w:sz w:val="16"/>
              <w:lang w:val="de-DE"/>
            </w:rPr>
          </w:pPr>
        </w:p>
      </w:tc>
      <w:tc>
        <w:tcPr>
          <w:tcW w:w="2336" w:type="dxa"/>
        </w:tcPr>
        <w:p w14:paraId="547858A8" w14:textId="77777777" w:rsidR="007E13C7" w:rsidRDefault="007E13C7" w:rsidP="00ED58B6">
          <w:pPr>
            <w:pStyle w:val="Footer"/>
            <w:jc w:val="right"/>
            <w:rPr>
              <w:sz w:val="16"/>
              <w:lang w:val="de-DE"/>
            </w:rPr>
          </w:pPr>
        </w:p>
      </w:tc>
    </w:tr>
  </w:tbl>
  <w:p w14:paraId="6F660D8B" w14:textId="77777777" w:rsidR="007E13C7" w:rsidRDefault="007E13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14"/>
      <w:gridCol w:w="2656"/>
      <w:gridCol w:w="2300"/>
    </w:tblGrid>
    <w:tr w:rsidR="007E13C7" w14:paraId="2F7E5F41" w14:textId="77777777">
      <w:tc>
        <w:tcPr>
          <w:tcW w:w="4181" w:type="dxa"/>
        </w:tcPr>
        <w:p w14:paraId="7DB41CFF" w14:textId="77777777" w:rsidR="007E13C7" w:rsidRDefault="007E13C7">
          <w:pPr>
            <w:pStyle w:val="Footer"/>
            <w:rPr>
              <w:sz w:val="16"/>
            </w:rPr>
          </w:pPr>
        </w:p>
      </w:tc>
      <w:tc>
        <w:tcPr>
          <w:tcW w:w="2693" w:type="dxa"/>
        </w:tcPr>
        <w:p w14:paraId="01C950A3" w14:textId="77777777" w:rsidR="007E13C7" w:rsidRDefault="007E13C7">
          <w:pPr>
            <w:pStyle w:val="Footer"/>
            <w:rPr>
              <w:sz w:val="16"/>
              <w:lang w:val="de-DE"/>
            </w:rPr>
          </w:pPr>
          <w:r>
            <w:rPr>
              <w:sz w:val="16"/>
              <w:lang w:val="de-DE"/>
            </w:rPr>
            <w:t xml:space="preserve">Side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55D69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  <w:tc>
        <w:tcPr>
          <w:tcW w:w="2336" w:type="dxa"/>
        </w:tcPr>
        <w:p w14:paraId="23272335" w14:textId="77777777" w:rsidR="007E13C7" w:rsidRDefault="007E13C7" w:rsidP="001D6F9B">
          <w:pPr>
            <w:pStyle w:val="Footer"/>
            <w:jc w:val="right"/>
            <w:rPr>
              <w:sz w:val="16"/>
              <w:lang w:val="de-DE"/>
            </w:rPr>
          </w:pPr>
        </w:p>
      </w:tc>
    </w:tr>
  </w:tbl>
  <w:p w14:paraId="1E191788" w14:textId="77777777" w:rsidR="007E13C7" w:rsidRDefault="007E13C7">
    <w:pPr>
      <w:pStyle w:val="Footer"/>
      <w:rPr>
        <w:sz w:val="16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EED56D" w14:textId="77777777" w:rsidR="0049684B" w:rsidRDefault="0049684B">
      <w:r>
        <w:separator/>
      </w:r>
    </w:p>
  </w:footnote>
  <w:footnote w:type="continuationSeparator" w:id="0">
    <w:p w14:paraId="4C859BAC" w14:textId="77777777" w:rsidR="0049684B" w:rsidRDefault="004968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auto"/>
        <w:bottom w:val="single" w:sz="4" w:space="0" w:color="auto"/>
      </w:tblBorders>
      <w:tblCellMar>
        <w:top w:w="57" w:type="dxa"/>
        <w:left w:w="70" w:type="dxa"/>
        <w:bottom w:w="57" w:type="dxa"/>
        <w:right w:w="70" w:type="dxa"/>
      </w:tblCellMar>
      <w:tblLook w:val="0000" w:firstRow="0" w:lastRow="0" w:firstColumn="0" w:lastColumn="0" w:noHBand="0" w:noVBand="0"/>
    </w:tblPr>
    <w:tblGrid>
      <w:gridCol w:w="4550"/>
      <w:gridCol w:w="4520"/>
    </w:tblGrid>
    <w:tr w:rsidR="007E13C7" w14:paraId="2463A269" w14:textId="77777777">
      <w:tc>
        <w:tcPr>
          <w:tcW w:w="4605" w:type="dxa"/>
          <w:vAlign w:val="center"/>
        </w:tcPr>
        <w:p w14:paraId="51737203" w14:textId="16D0E6C4" w:rsidR="007E13C7" w:rsidRDefault="007E13C7">
          <w:pPr>
            <w:pStyle w:val="Header"/>
          </w:pPr>
          <w:r>
            <w:t>Student</w:t>
          </w:r>
          <w:r w:rsidR="00CF32C2">
            <w:t xml:space="preserve"> report</w:t>
          </w:r>
        </w:p>
      </w:tc>
      <w:tc>
        <w:tcPr>
          <w:tcW w:w="4605" w:type="dxa"/>
        </w:tcPr>
        <w:p w14:paraId="54E9B222" w14:textId="77777777" w:rsidR="007E13C7" w:rsidRDefault="0068569A">
          <w:pPr>
            <w:jc w:val="right"/>
          </w:pPr>
          <w:r>
            <w:rPr>
              <w:noProof/>
              <w:lang w:val="en-GB" w:eastAsia="en-GB"/>
            </w:rPr>
            <w:drawing>
              <wp:anchor distT="0" distB="0" distL="114300" distR="114300" simplePos="0" relativeHeight="251661312" behindDoc="0" locked="0" layoutInCell="1" allowOverlap="1" wp14:anchorId="465127F5" wp14:editId="3276C403">
                <wp:simplePos x="0" y="0"/>
                <wp:positionH relativeFrom="column">
                  <wp:posOffset>1281430</wp:posOffset>
                </wp:positionH>
                <wp:positionV relativeFrom="paragraph">
                  <wp:posOffset>5715</wp:posOffset>
                </wp:positionV>
                <wp:extent cx="1638300" cy="304800"/>
                <wp:effectExtent l="0" t="0" r="12700" b="0"/>
                <wp:wrapNone/>
                <wp:docPr id="10" name="Picture 10" descr="Description: Logofargerlit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e 20" descr="Description: Logofargerlit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83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1D5A6ABE" w14:textId="77777777" w:rsidR="007E13C7" w:rsidRDefault="007E13C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auto"/>
        <w:bottom w:val="single" w:sz="4" w:space="0" w:color="auto"/>
      </w:tblBorders>
      <w:tblCellMar>
        <w:top w:w="57" w:type="dxa"/>
        <w:left w:w="70" w:type="dxa"/>
        <w:bottom w:w="57" w:type="dxa"/>
        <w:right w:w="70" w:type="dxa"/>
      </w:tblCellMar>
      <w:tblLook w:val="0000" w:firstRow="0" w:lastRow="0" w:firstColumn="0" w:lastColumn="0" w:noHBand="0" w:noVBand="0"/>
    </w:tblPr>
    <w:tblGrid>
      <w:gridCol w:w="4550"/>
      <w:gridCol w:w="4520"/>
    </w:tblGrid>
    <w:tr w:rsidR="007E13C7" w14:paraId="1EC69714" w14:textId="77777777">
      <w:tc>
        <w:tcPr>
          <w:tcW w:w="4605" w:type="dxa"/>
          <w:vAlign w:val="center"/>
        </w:tcPr>
        <w:p w14:paraId="08DEAACD" w14:textId="48D3C4D2" w:rsidR="007E13C7" w:rsidRDefault="00E13BCB" w:rsidP="001D6F9B">
          <w:pPr>
            <w:pStyle w:val="Header"/>
          </w:pPr>
          <w:r>
            <w:t>S</w:t>
          </w:r>
          <w:r w:rsidR="00CF32C2">
            <w:t>tudent report</w:t>
          </w:r>
        </w:p>
      </w:tc>
      <w:tc>
        <w:tcPr>
          <w:tcW w:w="4605" w:type="dxa"/>
        </w:tcPr>
        <w:p w14:paraId="614B3F41" w14:textId="77777777" w:rsidR="007E13C7" w:rsidRDefault="0068569A" w:rsidP="001D6F9B">
          <w:pPr>
            <w:jc w:val="right"/>
          </w:pPr>
          <w:r>
            <w:rPr>
              <w:noProof/>
              <w:lang w:val="en-GB" w:eastAsia="en-GB"/>
            </w:rPr>
            <w:drawing>
              <wp:anchor distT="0" distB="0" distL="114300" distR="114300" simplePos="0" relativeHeight="251659264" behindDoc="0" locked="0" layoutInCell="1" allowOverlap="1" wp14:anchorId="114A710C" wp14:editId="6FDF978C">
                <wp:simplePos x="0" y="0"/>
                <wp:positionH relativeFrom="column">
                  <wp:posOffset>1139734</wp:posOffset>
                </wp:positionH>
                <wp:positionV relativeFrom="paragraph">
                  <wp:posOffset>5080</wp:posOffset>
                </wp:positionV>
                <wp:extent cx="1638300" cy="304800"/>
                <wp:effectExtent l="0" t="0" r="0" b="0"/>
                <wp:wrapNone/>
                <wp:docPr id="11" name="Picture 11" descr="Description: Logofargerlit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e 20" descr="Description: Logofargerlit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83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439E9469" w14:textId="77777777" w:rsidR="007E13C7" w:rsidRDefault="007E13C7" w:rsidP="001D6F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CDC40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6451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F2CBE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F081E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DDC3B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3A3B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2A1D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0EEA9A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124B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CC8C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EA0DC2"/>
    <w:multiLevelType w:val="hybridMultilevel"/>
    <w:tmpl w:val="0298D73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3016A9"/>
    <w:multiLevelType w:val="hybridMultilevel"/>
    <w:tmpl w:val="26B8E36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751AB"/>
    <w:multiLevelType w:val="hybridMultilevel"/>
    <w:tmpl w:val="C0CCE31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224C55"/>
    <w:multiLevelType w:val="hybridMultilevel"/>
    <w:tmpl w:val="496C1284"/>
    <w:lvl w:ilvl="0" w:tplc="16D8A958">
      <w:start w:val="1"/>
      <w:numFmt w:val="decimal"/>
      <w:pStyle w:val="References"/>
      <w:lvlText w:val="[%1]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B10604F"/>
    <w:multiLevelType w:val="hybridMultilevel"/>
    <w:tmpl w:val="268EA00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6C73DD"/>
    <w:multiLevelType w:val="hybridMultilevel"/>
    <w:tmpl w:val="8BD4A4C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17772E"/>
    <w:multiLevelType w:val="hybridMultilevel"/>
    <w:tmpl w:val="3A6CB29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77101C"/>
    <w:multiLevelType w:val="hybridMultilevel"/>
    <w:tmpl w:val="8496156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A62402"/>
    <w:multiLevelType w:val="hybridMultilevel"/>
    <w:tmpl w:val="3E50D26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D5403C"/>
    <w:multiLevelType w:val="hybridMultilevel"/>
    <w:tmpl w:val="1422CDA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236FA"/>
    <w:multiLevelType w:val="hybridMultilevel"/>
    <w:tmpl w:val="9EB2B9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76C56"/>
    <w:multiLevelType w:val="hybridMultilevel"/>
    <w:tmpl w:val="D2D6093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6352EC"/>
    <w:multiLevelType w:val="hybridMultilevel"/>
    <w:tmpl w:val="A7725C7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3D1133"/>
    <w:multiLevelType w:val="hybridMultilevel"/>
    <w:tmpl w:val="F9A6D91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B42A9C"/>
    <w:multiLevelType w:val="hybridMultilevel"/>
    <w:tmpl w:val="9E68646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2D2D2F"/>
    <w:multiLevelType w:val="hybridMultilevel"/>
    <w:tmpl w:val="2C3E90E2"/>
    <w:lvl w:ilvl="0" w:tplc="0414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6" w15:restartNumberingAfterBreak="0">
    <w:nsid w:val="50022350"/>
    <w:multiLevelType w:val="hybridMultilevel"/>
    <w:tmpl w:val="CBFAE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3A5313"/>
    <w:multiLevelType w:val="hybridMultilevel"/>
    <w:tmpl w:val="A2BEFE3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660CF4"/>
    <w:multiLevelType w:val="multilevel"/>
    <w:tmpl w:val="E1FAECA8"/>
    <w:lvl w:ilvl="0">
      <w:start w:val="1"/>
      <w:numFmt w:val="decimal"/>
      <w:pStyle w:val="Heading1"/>
      <w:lvlText w:val="%1"/>
      <w:lvlJc w:val="left"/>
      <w:pPr>
        <w:tabs>
          <w:tab w:val="num" w:pos="3550"/>
        </w:tabs>
        <w:ind w:left="3550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5AE54851"/>
    <w:multiLevelType w:val="hybridMultilevel"/>
    <w:tmpl w:val="2F3A306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1A5627"/>
    <w:multiLevelType w:val="hybridMultilevel"/>
    <w:tmpl w:val="DD90970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C0CBB"/>
    <w:multiLevelType w:val="hybridMultilevel"/>
    <w:tmpl w:val="08120C1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FD7E51"/>
    <w:multiLevelType w:val="hybridMultilevel"/>
    <w:tmpl w:val="87E27A7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D47AC0"/>
    <w:multiLevelType w:val="hybridMultilevel"/>
    <w:tmpl w:val="FA1ED62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EC406F"/>
    <w:multiLevelType w:val="hybridMultilevel"/>
    <w:tmpl w:val="2290544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506D69"/>
    <w:multiLevelType w:val="hybridMultilevel"/>
    <w:tmpl w:val="6C58D43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BA19A5"/>
    <w:multiLevelType w:val="hybridMultilevel"/>
    <w:tmpl w:val="104C8F6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700975">
    <w:abstractNumId w:val="9"/>
  </w:num>
  <w:num w:numId="2" w16cid:durableId="379743162">
    <w:abstractNumId w:val="7"/>
  </w:num>
  <w:num w:numId="3" w16cid:durableId="545291133">
    <w:abstractNumId w:val="6"/>
  </w:num>
  <w:num w:numId="4" w16cid:durableId="1022904765">
    <w:abstractNumId w:val="5"/>
  </w:num>
  <w:num w:numId="5" w16cid:durableId="872690251">
    <w:abstractNumId w:val="4"/>
  </w:num>
  <w:num w:numId="6" w16cid:durableId="1757822981">
    <w:abstractNumId w:val="8"/>
  </w:num>
  <w:num w:numId="7" w16cid:durableId="758983895">
    <w:abstractNumId w:val="3"/>
  </w:num>
  <w:num w:numId="8" w16cid:durableId="913733911">
    <w:abstractNumId w:val="2"/>
  </w:num>
  <w:num w:numId="9" w16cid:durableId="761296252">
    <w:abstractNumId w:val="1"/>
  </w:num>
  <w:num w:numId="10" w16cid:durableId="999700253">
    <w:abstractNumId w:val="0"/>
  </w:num>
  <w:num w:numId="11" w16cid:durableId="1794907862">
    <w:abstractNumId w:val="28"/>
  </w:num>
  <w:num w:numId="12" w16cid:durableId="109514294">
    <w:abstractNumId w:val="13"/>
  </w:num>
  <w:num w:numId="13" w16cid:durableId="1253780934">
    <w:abstractNumId w:val="26"/>
  </w:num>
  <w:num w:numId="14" w16cid:durableId="1595894671">
    <w:abstractNumId w:val="16"/>
  </w:num>
  <w:num w:numId="15" w16cid:durableId="1515146564">
    <w:abstractNumId w:val="19"/>
  </w:num>
  <w:num w:numId="16" w16cid:durableId="9259628">
    <w:abstractNumId w:val="31"/>
  </w:num>
  <w:num w:numId="17" w16cid:durableId="1486582809">
    <w:abstractNumId w:val="18"/>
  </w:num>
  <w:num w:numId="18" w16cid:durableId="32730749">
    <w:abstractNumId w:val="34"/>
  </w:num>
  <w:num w:numId="19" w16cid:durableId="491332607">
    <w:abstractNumId w:val="15"/>
  </w:num>
  <w:num w:numId="20" w16cid:durableId="993022486">
    <w:abstractNumId w:val="29"/>
  </w:num>
  <w:num w:numId="21" w16cid:durableId="1380398534">
    <w:abstractNumId w:val="23"/>
  </w:num>
  <w:num w:numId="22" w16cid:durableId="1353343305">
    <w:abstractNumId w:val="35"/>
  </w:num>
  <w:num w:numId="23" w16cid:durableId="1251498761">
    <w:abstractNumId w:val="20"/>
  </w:num>
  <w:num w:numId="24" w16cid:durableId="256408989">
    <w:abstractNumId w:val="21"/>
  </w:num>
  <w:num w:numId="25" w16cid:durableId="76706736">
    <w:abstractNumId w:val="36"/>
  </w:num>
  <w:num w:numId="26" w16cid:durableId="1616012644">
    <w:abstractNumId w:val="33"/>
  </w:num>
  <w:num w:numId="27" w16cid:durableId="976951322">
    <w:abstractNumId w:val="27"/>
  </w:num>
  <w:num w:numId="28" w16cid:durableId="1870022272">
    <w:abstractNumId w:val="32"/>
  </w:num>
  <w:num w:numId="29" w16cid:durableId="41486695">
    <w:abstractNumId w:val="30"/>
  </w:num>
  <w:num w:numId="30" w16cid:durableId="1969779841">
    <w:abstractNumId w:val="24"/>
  </w:num>
  <w:num w:numId="31" w16cid:durableId="1812401242">
    <w:abstractNumId w:val="11"/>
  </w:num>
  <w:num w:numId="32" w16cid:durableId="1188173778">
    <w:abstractNumId w:val="10"/>
  </w:num>
  <w:num w:numId="33" w16cid:durableId="931399984">
    <w:abstractNumId w:val="14"/>
  </w:num>
  <w:num w:numId="34" w16cid:durableId="1807159110">
    <w:abstractNumId w:val="12"/>
  </w:num>
  <w:num w:numId="35" w16cid:durableId="1160385515">
    <w:abstractNumId w:val="25"/>
  </w:num>
  <w:num w:numId="36" w16cid:durableId="604271974">
    <w:abstractNumId w:val="17"/>
  </w:num>
  <w:num w:numId="37" w16cid:durableId="17755195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4A0"/>
    <w:rsid w:val="000000CE"/>
    <w:rsid w:val="000049DB"/>
    <w:rsid w:val="00005FF7"/>
    <w:rsid w:val="000072A6"/>
    <w:rsid w:val="00012C5F"/>
    <w:rsid w:val="000140A6"/>
    <w:rsid w:val="00016127"/>
    <w:rsid w:val="0002381F"/>
    <w:rsid w:val="00027E86"/>
    <w:rsid w:val="000334D8"/>
    <w:rsid w:val="000369F5"/>
    <w:rsid w:val="00043E3C"/>
    <w:rsid w:val="00044817"/>
    <w:rsid w:val="00046766"/>
    <w:rsid w:val="00046A85"/>
    <w:rsid w:val="0005262E"/>
    <w:rsid w:val="0005285E"/>
    <w:rsid w:val="0005394A"/>
    <w:rsid w:val="000542DC"/>
    <w:rsid w:val="000551FF"/>
    <w:rsid w:val="000627FE"/>
    <w:rsid w:val="00063F89"/>
    <w:rsid w:val="000674E9"/>
    <w:rsid w:val="000704A3"/>
    <w:rsid w:val="0007101D"/>
    <w:rsid w:val="00071BD6"/>
    <w:rsid w:val="00073CFB"/>
    <w:rsid w:val="00073D0F"/>
    <w:rsid w:val="000772D0"/>
    <w:rsid w:val="000776F8"/>
    <w:rsid w:val="00077B22"/>
    <w:rsid w:val="00080671"/>
    <w:rsid w:val="00084555"/>
    <w:rsid w:val="000846CF"/>
    <w:rsid w:val="0009155E"/>
    <w:rsid w:val="0009199B"/>
    <w:rsid w:val="00092722"/>
    <w:rsid w:val="000944BE"/>
    <w:rsid w:val="00094A56"/>
    <w:rsid w:val="0009735C"/>
    <w:rsid w:val="000A46B7"/>
    <w:rsid w:val="000A4E64"/>
    <w:rsid w:val="000A6C88"/>
    <w:rsid w:val="000B0C07"/>
    <w:rsid w:val="000B3B01"/>
    <w:rsid w:val="000B4F9E"/>
    <w:rsid w:val="000B684B"/>
    <w:rsid w:val="000B71D6"/>
    <w:rsid w:val="000C5492"/>
    <w:rsid w:val="000C7E71"/>
    <w:rsid w:val="000D101E"/>
    <w:rsid w:val="000E3AFE"/>
    <w:rsid w:val="000E4D21"/>
    <w:rsid w:val="000F5E4C"/>
    <w:rsid w:val="001018FE"/>
    <w:rsid w:val="00102431"/>
    <w:rsid w:val="00106D84"/>
    <w:rsid w:val="00111DEB"/>
    <w:rsid w:val="0011651E"/>
    <w:rsid w:val="00116787"/>
    <w:rsid w:val="00122A1E"/>
    <w:rsid w:val="00126079"/>
    <w:rsid w:val="00126667"/>
    <w:rsid w:val="00127215"/>
    <w:rsid w:val="00127CEF"/>
    <w:rsid w:val="00131BC7"/>
    <w:rsid w:val="00132EC4"/>
    <w:rsid w:val="00133136"/>
    <w:rsid w:val="00134DDE"/>
    <w:rsid w:val="00136DE8"/>
    <w:rsid w:val="00136F8E"/>
    <w:rsid w:val="0014776C"/>
    <w:rsid w:val="001520BB"/>
    <w:rsid w:val="00152BDC"/>
    <w:rsid w:val="001557C4"/>
    <w:rsid w:val="00155D6F"/>
    <w:rsid w:val="00157264"/>
    <w:rsid w:val="00161C92"/>
    <w:rsid w:val="0016257A"/>
    <w:rsid w:val="0016429B"/>
    <w:rsid w:val="0017062C"/>
    <w:rsid w:val="001869C9"/>
    <w:rsid w:val="00186B48"/>
    <w:rsid w:val="00193865"/>
    <w:rsid w:val="00194D59"/>
    <w:rsid w:val="001A47DD"/>
    <w:rsid w:val="001A4F09"/>
    <w:rsid w:val="001A69D0"/>
    <w:rsid w:val="001A744E"/>
    <w:rsid w:val="001B7BCE"/>
    <w:rsid w:val="001C08AD"/>
    <w:rsid w:val="001C117A"/>
    <w:rsid w:val="001C4B28"/>
    <w:rsid w:val="001C59EA"/>
    <w:rsid w:val="001C65B0"/>
    <w:rsid w:val="001D519E"/>
    <w:rsid w:val="001D6F9B"/>
    <w:rsid w:val="001D7F24"/>
    <w:rsid w:val="001E028B"/>
    <w:rsid w:val="001E2EBC"/>
    <w:rsid w:val="001E4F8C"/>
    <w:rsid w:val="001F1E83"/>
    <w:rsid w:val="001F4468"/>
    <w:rsid w:val="001F506B"/>
    <w:rsid w:val="001F53E9"/>
    <w:rsid w:val="001F6276"/>
    <w:rsid w:val="001F6B61"/>
    <w:rsid w:val="00200463"/>
    <w:rsid w:val="00200B7F"/>
    <w:rsid w:val="0020265B"/>
    <w:rsid w:val="00203CF9"/>
    <w:rsid w:val="00205BFA"/>
    <w:rsid w:val="0020713A"/>
    <w:rsid w:val="002104B4"/>
    <w:rsid w:val="002133F1"/>
    <w:rsid w:val="00214D8B"/>
    <w:rsid w:val="00222197"/>
    <w:rsid w:val="00222E3F"/>
    <w:rsid w:val="002271BD"/>
    <w:rsid w:val="0023187F"/>
    <w:rsid w:val="00232578"/>
    <w:rsid w:val="00235F1E"/>
    <w:rsid w:val="00235F5F"/>
    <w:rsid w:val="00244AD0"/>
    <w:rsid w:val="0024520B"/>
    <w:rsid w:val="00245321"/>
    <w:rsid w:val="0025408F"/>
    <w:rsid w:val="0025519A"/>
    <w:rsid w:val="00257BED"/>
    <w:rsid w:val="00260113"/>
    <w:rsid w:val="002612B5"/>
    <w:rsid w:val="00261878"/>
    <w:rsid w:val="0026223A"/>
    <w:rsid w:val="002648A1"/>
    <w:rsid w:val="002650C8"/>
    <w:rsid w:val="002652E7"/>
    <w:rsid w:val="0026708A"/>
    <w:rsid w:val="00270C08"/>
    <w:rsid w:val="00271B0F"/>
    <w:rsid w:val="002824B6"/>
    <w:rsid w:val="00285CED"/>
    <w:rsid w:val="00291D73"/>
    <w:rsid w:val="002974C7"/>
    <w:rsid w:val="002A0275"/>
    <w:rsid w:val="002A2F04"/>
    <w:rsid w:val="002A360D"/>
    <w:rsid w:val="002A3F1C"/>
    <w:rsid w:val="002A42DB"/>
    <w:rsid w:val="002A5D56"/>
    <w:rsid w:val="002B16A8"/>
    <w:rsid w:val="002B2711"/>
    <w:rsid w:val="002B4F2E"/>
    <w:rsid w:val="002B754C"/>
    <w:rsid w:val="002B7D6F"/>
    <w:rsid w:val="002C3A49"/>
    <w:rsid w:val="002D015B"/>
    <w:rsid w:val="002D1549"/>
    <w:rsid w:val="002D3356"/>
    <w:rsid w:val="002E0911"/>
    <w:rsid w:val="002E1356"/>
    <w:rsid w:val="002E1C38"/>
    <w:rsid w:val="002E2760"/>
    <w:rsid w:val="002F194E"/>
    <w:rsid w:val="002F3E98"/>
    <w:rsid w:val="002F5716"/>
    <w:rsid w:val="00301788"/>
    <w:rsid w:val="00303E84"/>
    <w:rsid w:val="003041BC"/>
    <w:rsid w:val="003056CA"/>
    <w:rsid w:val="003161FC"/>
    <w:rsid w:val="00316EDC"/>
    <w:rsid w:val="003178E6"/>
    <w:rsid w:val="0032047F"/>
    <w:rsid w:val="00325468"/>
    <w:rsid w:val="00325493"/>
    <w:rsid w:val="00333D27"/>
    <w:rsid w:val="00333E36"/>
    <w:rsid w:val="00334812"/>
    <w:rsid w:val="0033772D"/>
    <w:rsid w:val="003421DA"/>
    <w:rsid w:val="00345444"/>
    <w:rsid w:val="003467BB"/>
    <w:rsid w:val="00350D53"/>
    <w:rsid w:val="00351239"/>
    <w:rsid w:val="0035207A"/>
    <w:rsid w:val="00355D69"/>
    <w:rsid w:val="003568C9"/>
    <w:rsid w:val="00361ABE"/>
    <w:rsid w:val="00365391"/>
    <w:rsid w:val="003664A0"/>
    <w:rsid w:val="003703BB"/>
    <w:rsid w:val="003729D6"/>
    <w:rsid w:val="00372DAC"/>
    <w:rsid w:val="00373845"/>
    <w:rsid w:val="0037459A"/>
    <w:rsid w:val="0037674B"/>
    <w:rsid w:val="00381310"/>
    <w:rsid w:val="00381AD9"/>
    <w:rsid w:val="00381F01"/>
    <w:rsid w:val="00385BCB"/>
    <w:rsid w:val="003917B7"/>
    <w:rsid w:val="003929FF"/>
    <w:rsid w:val="00392EB8"/>
    <w:rsid w:val="00393AB5"/>
    <w:rsid w:val="0039465E"/>
    <w:rsid w:val="003979FA"/>
    <w:rsid w:val="00397E2E"/>
    <w:rsid w:val="003A0BCA"/>
    <w:rsid w:val="003A351F"/>
    <w:rsid w:val="003A5F79"/>
    <w:rsid w:val="003B10F8"/>
    <w:rsid w:val="003B5045"/>
    <w:rsid w:val="003B6A6F"/>
    <w:rsid w:val="003B7A50"/>
    <w:rsid w:val="003C3E69"/>
    <w:rsid w:val="003C4A92"/>
    <w:rsid w:val="003D4CD1"/>
    <w:rsid w:val="003E08BA"/>
    <w:rsid w:val="003E3E5B"/>
    <w:rsid w:val="003F2BE4"/>
    <w:rsid w:val="003F33E8"/>
    <w:rsid w:val="003F4983"/>
    <w:rsid w:val="003F4EDC"/>
    <w:rsid w:val="003F531A"/>
    <w:rsid w:val="003F6C56"/>
    <w:rsid w:val="00401F1C"/>
    <w:rsid w:val="004032BA"/>
    <w:rsid w:val="0040463D"/>
    <w:rsid w:val="0040484A"/>
    <w:rsid w:val="004058E8"/>
    <w:rsid w:val="00405B48"/>
    <w:rsid w:val="004134C1"/>
    <w:rsid w:val="00415246"/>
    <w:rsid w:val="00422E00"/>
    <w:rsid w:val="00435DA3"/>
    <w:rsid w:val="00440032"/>
    <w:rsid w:val="0044539C"/>
    <w:rsid w:val="0044785A"/>
    <w:rsid w:val="00447A6D"/>
    <w:rsid w:val="00447D06"/>
    <w:rsid w:val="00450D59"/>
    <w:rsid w:val="004511EF"/>
    <w:rsid w:val="00451BF8"/>
    <w:rsid w:val="00453BD5"/>
    <w:rsid w:val="00454184"/>
    <w:rsid w:val="0045505C"/>
    <w:rsid w:val="00455EC1"/>
    <w:rsid w:val="00456E20"/>
    <w:rsid w:val="0046478B"/>
    <w:rsid w:val="00467004"/>
    <w:rsid w:val="004720B7"/>
    <w:rsid w:val="00475945"/>
    <w:rsid w:val="004766FE"/>
    <w:rsid w:val="00480696"/>
    <w:rsid w:val="004812A4"/>
    <w:rsid w:val="0048637A"/>
    <w:rsid w:val="00487FC1"/>
    <w:rsid w:val="004934C1"/>
    <w:rsid w:val="0049684B"/>
    <w:rsid w:val="004A0333"/>
    <w:rsid w:val="004A3E0C"/>
    <w:rsid w:val="004A5D60"/>
    <w:rsid w:val="004A7562"/>
    <w:rsid w:val="004B16D7"/>
    <w:rsid w:val="004B1B21"/>
    <w:rsid w:val="004B517D"/>
    <w:rsid w:val="004B677B"/>
    <w:rsid w:val="004C65FA"/>
    <w:rsid w:val="004C67CA"/>
    <w:rsid w:val="004C7C16"/>
    <w:rsid w:val="004D0527"/>
    <w:rsid w:val="004D1AB5"/>
    <w:rsid w:val="004D2609"/>
    <w:rsid w:val="004D75BF"/>
    <w:rsid w:val="004E27AE"/>
    <w:rsid w:val="004E2D24"/>
    <w:rsid w:val="004E3F93"/>
    <w:rsid w:val="004E7094"/>
    <w:rsid w:val="004F1E11"/>
    <w:rsid w:val="004F2235"/>
    <w:rsid w:val="004F455B"/>
    <w:rsid w:val="00502D6D"/>
    <w:rsid w:val="005031A4"/>
    <w:rsid w:val="00503E17"/>
    <w:rsid w:val="005046DE"/>
    <w:rsid w:val="00504E99"/>
    <w:rsid w:val="00506918"/>
    <w:rsid w:val="00507AA1"/>
    <w:rsid w:val="00513703"/>
    <w:rsid w:val="0051507B"/>
    <w:rsid w:val="00515B50"/>
    <w:rsid w:val="00515C05"/>
    <w:rsid w:val="005212F4"/>
    <w:rsid w:val="0052132B"/>
    <w:rsid w:val="00521AB1"/>
    <w:rsid w:val="00522FD1"/>
    <w:rsid w:val="005256D2"/>
    <w:rsid w:val="00530EF3"/>
    <w:rsid w:val="005323FA"/>
    <w:rsid w:val="00533B3C"/>
    <w:rsid w:val="005403F4"/>
    <w:rsid w:val="0054166C"/>
    <w:rsid w:val="00546CE2"/>
    <w:rsid w:val="00552AAF"/>
    <w:rsid w:val="005537F6"/>
    <w:rsid w:val="00554F92"/>
    <w:rsid w:val="00562540"/>
    <w:rsid w:val="00563F7A"/>
    <w:rsid w:val="00575593"/>
    <w:rsid w:val="00577CB3"/>
    <w:rsid w:val="005800B8"/>
    <w:rsid w:val="00582ED1"/>
    <w:rsid w:val="00583F5B"/>
    <w:rsid w:val="005867C7"/>
    <w:rsid w:val="005913AF"/>
    <w:rsid w:val="0059464A"/>
    <w:rsid w:val="005948D3"/>
    <w:rsid w:val="005979AD"/>
    <w:rsid w:val="005A2CA5"/>
    <w:rsid w:val="005A46A1"/>
    <w:rsid w:val="005A73D0"/>
    <w:rsid w:val="005B07C2"/>
    <w:rsid w:val="005B45E1"/>
    <w:rsid w:val="005B6B70"/>
    <w:rsid w:val="005B79F4"/>
    <w:rsid w:val="005B7EF6"/>
    <w:rsid w:val="005C3B91"/>
    <w:rsid w:val="005C61FA"/>
    <w:rsid w:val="005D02C0"/>
    <w:rsid w:val="005D7027"/>
    <w:rsid w:val="005E080B"/>
    <w:rsid w:val="005E1106"/>
    <w:rsid w:val="005E2CA9"/>
    <w:rsid w:val="005E5A9A"/>
    <w:rsid w:val="005E7276"/>
    <w:rsid w:val="005F0DDE"/>
    <w:rsid w:val="005F2FAD"/>
    <w:rsid w:val="005F4C81"/>
    <w:rsid w:val="005F7B29"/>
    <w:rsid w:val="00600232"/>
    <w:rsid w:val="006024DF"/>
    <w:rsid w:val="00607134"/>
    <w:rsid w:val="00607D4F"/>
    <w:rsid w:val="00610181"/>
    <w:rsid w:val="00612020"/>
    <w:rsid w:val="00617BF7"/>
    <w:rsid w:val="00621039"/>
    <w:rsid w:val="0062252C"/>
    <w:rsid w:val="006226E4"/>
    <w:rsid w:val="0062357C"/>
    <w:rsid w:val="00626AB5"/>
    <w:rsid w:val="00626E73"/>
    <w:rsid w:val="00631C92"/>
    <w:rsid w:val="00631CE1"/>
    <w:rsid w:val="00641C1A"/>
    <w:rsid w:val="0064201E"/>
    <w:rsid w:val="0064797B"/>
    <w:rsid w:val="0065074C"/>
    <w:rsid w:val="00660189"/>
    <w:rsid w:val="00661413"/>
    <w:rsid w:val="00661D64"/>
    <w:rsid w:val="00665561"/>
    <w:rsid w:val="0067115E"/>
    <w:rsid w:val="006759F7"/>
    <w:rsid w:val="00675EAE"/>
    <w:rsid w:val="00680428"/>
    <w:rsid w:val="00680449"/>
    <w:rsid w:val="00682D75"/>
    <w:rsid w:val="00683DBC"/>
    <w:rsid w:val="0068569A"/>
    <w:rsid w:val="00686E2F"/>
    <w:rsid w:val="0069189C"/>
    <w:rsid w:val="00694871"/>
    <w:rsid w:val="006A0B5F"/>
    <w:rsid w:val="006A2426"/>
    <w:rsid w:val="006A35A5"/>
    <w:rsid w:val="006A42C6"/>
    <w:rsid w:val="006A4E07"/>
    <w:rsid w:val="006B3034"/>
    <w:rsid w:val="006B378D"/>
    <w:rsid w:val="006B521F"/>
    <w:rsid w:val="006B5C8B"/>
    <w:rsid w:val="006B6D5A"/>
    <w:rsid w:val="006B7677"/>
    <w:rsid w:val="006C0479"/>
    <w:rsid w:val="006D3B91"/>
    <w:rsid w:val="006D4127"/>
    <w:rsid w:val="006D5F67"/>
    <w:rsid w:val="006D6F0F"/>
    <w:rsid w:val="006D75E1"/>
    <w:rsid w:val="006E0B6D"/>
    <w:rsid w:val="006E6E1D"/>
    <w:rsid w:val="006F0BF3"/>
    <w:rsid w:val="006F167D"/>
    <w:rsid w:val="006F34ED"/>
    <w:rsid w:val="006F37F2"/>
    <w:rsid w:val="006F39C7"/>
    <w:rsid w:val="006F4FAF"/>
    <w:rsid w:val="006F7EAB"/>
    <w:rsid w:val="006F7F02"/>
    <w:rsid w:val="00700779"/>
    <w:rsid w:val="00700AD6"/>
    <w:rsid w:val="00703F69"/>
    <w:rsid w:val="00704D7F"/>
    <w:rsid w:val="007054C6"/>
    <w:rsid w:val="00705E51"/>
    <w:rsid w:val="007065A9"/>
    <w:rsid w:val="007130B1"/>
    <w:rsid w:val="007154EE"/>
    <w:rsid w:val="00716B6A"/>
    <w:rsid w:val="00720B58"/>
    <w:rsid w:val="00726F4A"/>
    <w:rsid w:val="00742230"/>
    <w:rsid w:val="00744133"/>
    <w:rsid w:val="00751656"/>
    <w:rsid w:val="00751661"/>
    <w:rsid w:val="00753D26"/>
    <w:rsid w:val="00755708"/>
    <w:rsid w:val="007613CD"/>
    <w:rsid w:val="0076282F"/>
    <w:rsid w:val="007631EC"/>
    <w:rsid w:val="00771C8A"/>
    <w:rsid w:val="00773357"/>
    <w:rsid w:val="00773815"/>
    <w:rsid w:val="00775F9B"/>
    <w:rsid w:val="007767D9"/>
    <w:rsid w:val="00780D82"/>
    <w:rsid w:val="00782A48"/>
    <w:rsid w:val="00782A82"/>
    <w:rsid w:val="00793C0B"/>
    <w:rsid w:val="00794F5F"/>
    <w:rsid w:val="007A3EC0"/>
    <w:rsid w:val="007A72B3"/>
    <w:rsid w:val="007B113B"/>
    <w:rsid w:val="007B3D5B"/>
    <w:rsid w:val="007C6EA8"/>
    <w:rsid w:val="007D0A37"/>
    <w:rsid w:val="007D3C14"/>
    <w:rsid w:val="007E13C7"/>
    <w:rsid w:val="007E4678"/>
    <w:rsid w:val="007F1027"/>
    <w:rsid w:val="007F7141"/>
    <w:rsid w:val="008004F6"/>
    <w:rsid w:val="00800F84"/>
    <w:rsid w:val="00802F26"/>
    <w:rsid w:val="008058B2"/>
    <w:rsid w:val="00811239"/>
    <w:rsid w:val="00811AB5"/>
    <w:rsid w:val="008125B7"/>
    <w:rsid w:val="00813931"/>
    <w:rsid w:val="00814201"/>
    <w:rsid w:val="00815851"/>
    <w:rsid w:val="008168B6"/>
    <w:rsid w:val="00823B1D"/>
    <w:rsid w:val="00824DB2"/>
    <w:rsid w:val="00826FE5"/>
    <w:rsid w:val="00830D89"/>
    <w:rsid w:val="00830FC8"/>
    <w:rsid w:val="008315ED"/>
    <w:rsid w:val="008326D1"/>
    <w:rsid w:val="00840099"/>
    <w:rsid w:val="0084101E"/>
    <w:rsid w:val="00842AFB"/>
    <w:rsid w:val="00846420"/>
    <w:rsid w:val="00851B4C"/>
    <w:rsid w:val="008544F8"/>
    <w:rsid w:val="00857281"/>
    <w:rsid w:val="00862D3E"/>
    <w:rsid w:val="00866407"/>
    <w:rsid w:val="00871950"/>
    <w:rsid w:val="008720C8"/>
    <w:rsid w:val="008747FD"/>
    <w:rsid w:val="00874809"/>
    <w:rsid w:val="00874FF5"/>
    <w:rsid w:val="00882395"/>
    <w:rsid w:val="008925D9"/>
    <w:rsid w:val="00893BF9"/>
    <w:rsid w:val="00896BE9"/>
    <w:rsid w:val="008A01C6"/>
    <w:rsid w:val="008A2718"/>
    <w:rsid w:val="008A703C"/>
    <w:rsid w:val="008A7B13"/>
    <w:rsid w:val="008B03A6"/>
    <w:rsid w:val="008B3D69"/>
    <w:rsid w:val="008B4636"/>
    <w:rsid w:val="008B469C"/>
    <w:rsid w:val="008B4CE9"/>
    <w:rsid w:val="008D0823"/>
    <w:rsid w:val="008D39A4"/>
    <w:rsid w:val="008E0D98"/>
    <w:rsid w:val="008E29FF"/>
    <w:rsid w:val="008E3671"/>
    <w:rsid w:val="008E3F73"/>
    <w:rsid w:val="008E61D6"/>
    <w:rsid w:val="008E775C"/>
    <w:rsid w:val="008F1456"/>
    <w:rsid w:val="008F1EA7"/>
    <w:rsid w:val="008F259F"/>
    <w:rsid w:val="009017C7"/>
    <w:rsid w:val="00901F18"/>
    <w:rsid w:val="00911853"/>
    <w:rsid w:val="00914162"/>
    <w:rsid w:val="009158CB"/>
    <w:rsid w:val="009162C4"/>
    <w:rsid w:val="009207E7"/>
    <w:rsid w:val="00920A8A"/>
    <w:rsid w:val="009217C7"/>
    <w:rsid w:val="00924E0C"/>
    <w:rsid w:val="00926297"/>
    <w:rsid w:val="009262D2"/>
    <w:rsid w:val="00927E14"/>
    <w:rsid w:val="00933046"/>
    <w:rsid w:val="00933D51"/>
    <w:rsid w:val="00936597"/>
    <w:rsid w:val="009406ED"/>
    <w:rsid w:val="00940DB7"/>
    <w:rsid w:val="0094306D"/>
    <w:rsid w:val="00944239"/>
    <w:rsid w:val="009525C1"/>
    <w:rsid w:val="00955B41"/>
    <w:rsid w:val="00956085"/>
    <w:rsid w:val="00956DCA"/>
    <w:rsid w:val="00956FF5"/>
    <w:rsid w:val="009649C5"/>
    <w:rsid w:val="009658C8"/>
    <w:rsid w:val="00966978"/>
    <w:rsid w:val="00972420"/>
    <w:rsid w:val="00972456"/>
    <w:rsid w:val="009742F5"/>
    <w:rsid w:val="009746FF"/>
    <w:rsid w:val="0097720D"/>
    <w:rsid w:val="009778BA"/>
    <w:rsid w:val="00982B31"/>
    <w:rsid w:val="00983BCD"/>
    <w:rsid w:val="00985BF0"/>
    <w:rsid w:val="00992A42"/>
    <w:rsid w:val="009964BF"/>
    <w:rsid w:val="009A4FF8"/>
    <w:rsid w:val="009B7CDE"/>
    <w:rsid w:val="009C018A"/>
    <w:rsid w:val="009C7D75"/>
    <w:rsid w:val="009D0F13"/>
    <w:rsid w:val="009D1872"/>
    <w:rsid w:val="009D222E"/>
    <w:rsid w:val="009E1D52"/>
    <w:rsid w:val="009E1DC5"/>
    <w:rsid w:val="009E3884"/>
    <w:rsid w:val="009F5BC6"/>
    <w:rsid w:val="009F6584"/>
    <w:rsid w:val="009F6C0F"/>
    <w:rsid w:val="00A00EAF"/>
    <w:rsid w:val="00A03023"/>
    <w:rsid w:val="00A04820"/>
    <w:rsid w:val="00A06221"/>
    <w:rsid w:val="00A1326B"/>
    <w:rsid w:val="00A22F1D"/>
    <w:rsid w:val="00A24DC5"/>
    <w:rsid w:val="00A258DB"/>
    <w:rsid w:val="00A25C9F"/>
    <w:rsid w:val="00A30774"/>
    <w:rsid w:val="00A314B8"/>
    <w:rsid w:val="00A344E5"/>
    <w:rsid w:val="00A359E0"/>
    <w:rsid w:val="00A369CB"/>
    <w:rsid w:val="00A456AA"/>
    <w:rsid w:val="00A472E7"/>
    <w:rsid w:val="00A50CD6"/>
    <w:rsid w:val="00A538D8"/>
    <w:rsid w:val="00A5410F"/>
    <w:rsid w:val="00A548EF"/>
    <w:rsid w:val="00A6004B"/>
    <w:rsid w:val="00A63DAD"/>
    <w:rsid w:val="00A667B1"/>
    <w:rsid w:val="00A74B73"/>
    <w:rsid w:val="00A77231"/>
    <w:rsid w:val="00A82AD1"/>
    <w:rsid w:val="00A84D22"/>
    <w:rsid w:val="00A84DC5"/>
    <w:rsid w:val="00A87CEE"/>
    <w:rsid w:val="00A92EC2"/>
    <w:rsid w:val="00A931F3"/>
    <w:rsid w:val="00A95D98"/>
    <w:rsid w:val="00A969A1"/>
    <w:rsid w:val="00A96CBB"/>
    <w:rsid w:val="00AA0E58"/>
    <w:rsid w:val="00AA1F37"/>
    <w:rsid w:val="00AB1952"/>
    <w:rsid w:val="00AB3ED1"/>
    <w:rsid w:val="00AB73BD"/>
    <w:rsid w:val="00AC2CD0"/>
    <w:rsid w:val="00AC3EBD"/>
    <w:rsid w:val="00AC4F24"/>
    <w:rsid w:val="00AD1C4F"/>
    <w:rsid w:val="00AD30F4"/>
    <w:rsid w:val="00AD3206"/>
    <w:rsid w:val="00AD4AB4"/>
    <w:rsid w:val="00AD4BED"/>
    <w:rsid w:val="00AE4428"/>
    <w:rsid w:val="00AE534C"/>
    <w:rsid w:val="00AF3C46"/>
    <w:rsid w:val="00B00F9A"/>
    <w:rsid w:val="00B0134D"/>
    <w:rsid w:val="00B030FC"/>
    <w:rsid w:val="00B036F7"/>
    <w:rsid w:val="00B057A1"/>
    <w:rsid w:val="00B06D01"/>
    <w:rsid w:val="00B12159"/>
    <w:rsid w:val="00B12C54"/>
    <w:rsid w:val="00B1480E"/>
    <w:rsid w:val="00B2562C"/>
    <w:rsid w:val="00B27309"/>
    <w:rsid w:val="00B322DE"/>
    <w:rsid w:val="00B32C27"/>
    <w:rsid w:val="00B32D59"/>
    <w:rsid w:val="00B3509F"/>
    <w:rsid w:val="00B35DB9"/>
    <w:rsid w:val="00B507B4"/>
    <w:rsid w:val="00B52A05"/>
    <w:rsid w:val="00B538D7"/>
    <w:rsid w:val="00B56701"/>
    <w:rsid w:val="00B61426"/>
    <w:rsid w:val="00B639BB"/>
    <w:rsid w:val="00B63BDE"/>
    <w:rsid w:val="00B66BC3"/>
    <w:rsid w:val="00B7081D"/>
    <w:rsid w:val="00B70CE9"/>
    <w:rsid w:val="00B70E0C"/>
    <w:rsid w:val="00B73218"/>
    <w:rsid w:val="00B73718"/>
    <w:rsid w:val="00B743C9"/>
    <w:rsid w:val="00B75718"/>
    <w:rsid w:val="00B77712"/>
    <w:rsid w:val="00B77E81"/>
    <w:rsid w:val="00B801D1"/>
    <w:rsid w:val="00B808FF"/>
    <w:rsid w:val="00B82957"/>
    <w:rsid w:val="00B91739"/>
    <w:rsid w:val="00B91E1F"/>
    <w:rsid w:val="00B96774"/>
    <w:rsid w:val="00BA4B94"/>
    <w:rsid w:val="00BB4246"/>
    <w:rsid w:val="00BC05AC"/>
    <w:rsid w:val="00BC3D0E"/>
    <w:rsid w:val="00BC5BD0"/>
    <w:rsid w:val="00BD47AE"/>
    <w:rsid w:val="00BE32BF"/>
    <w:rsid w:val="00BE43D4"/>
    <w:rsid w:val="00BE504F"/>
    <w:rsid w:val="00BF720F"/>
    <w:rsid w:val="00C04458"/>
    <w:rsid w:val="00C04CDD"/>
    <w:rsid w:val="00C04D4A"/>
    <w:rsid w:val="00C064BB"/>
    <w:rsid w:val="00C07B66"/>
    <w:rsid w:val="00C109E3"/>
    <w:rsid w:val="00C10EB4"/>
    <w:rsid w:val="00C1254F"/>
    <w:rsid w:val="00C22A7B"/>
    <w:rsid w:val="00C232F8"/>
    <w:rsid w:val="00C31271"/>
    <w:rsid w:val="00C31C4B"/>
    <w:rsid w:val="00C33D22"/>
    <w:rsid w:val="00C33FFC"/>
    <w:rsid w:val="00C400CD"/>
    <w:rsid w:val="00C40CDE"/>
    <w:rsid w:val="00C4207C"/>
    <w:rsid w:val="00C42918"/>
    <w:rsid w:val="00C42BDE"/>
    <w:rsid w:val="00C430C9"/>
    <w:rsid w:val="00C44709"/>
    <w:rsid w:val="00C45B56"/>
    <w:rsid w:val="00C50F60"/>
    <w:rsid w:val="00C60109"/>
    <w:rsid w:val="00C61A9B"/>
    <w:rsid w:val="00C62712"/>
    <w:rsid w:val="00C651F6"/>
    <w:rsid w:val="00C67F11"/>
    <w:rsid w:val="00C70BA7"/>
    <w:rsid w:val="00C72D51"/>
    <w:rsid w:val="00C731C7"/>
    <w:rsid w:val="00C75419"/>
    <w:rsid w:val="00C81CA5"/>
    <w:rsid w:val="00C8530D"/>
    <w:rsid w:val="00C86A28"/>
    <w:rsid w:val="00C910F8"/>
    <w:rsid w:val="00C95A46"/>
    <w:rsid w:val="00C977A3"/>
    <w:rsid w:val="00CA0B7B"/>
    <w:rsid w:val="00CA1F24"/>
    <w:rsid w:val="00CA3908"/>
    <w:rsid w:val="00CA463D"/>
    <w:rsid w:val="00CB0E98"/>
    <w:rsid w:val="00CB30C9"/>
    <w:rsid w:val="00CB34B1"/>
    <w:rsid w:val="00CB5AB6"/>
    <w:rsid w:val="00CC054C"/>
    <w:rsid w:val="00CC3453"/>
    <w:rsid w:val="00CC761B"/>
    <w:rsid w:val="00CD124E"/>
    <w:rsid w:val="00CD37F7"/>
    <w:rsid w:val="00CD4A7C"/>
    <w:rsid w:val="00CD5D2F"/>
    <w:rsid w:val="00CD67E8"/>
    <w:rsid w:val="00CE0F28"/>
    <w:rsid w:val="00CE136E"/>
    <w:rsid w:val="00CE2613"/>
    <w:rsid w:val="00CE469B"/>
    <w:rsid w:val="00CF107D"/>
    <w:rsid w:val="00CF1F06"/>
    <w:rsid w:val="00CF2EB6"/>
    <w:rsid w:val="00CF32C2"/>
    <w:rsid w:val="00CF7477"/>
    <w:rsid w:val="00D01B40"/>
    <w:rsid w:val="00D03E4A"/>
    <w:rsid w:val="00D064D8"/>
    <w:rsid w:val="00D10861"/>
    <w:rsid w:val="00D160F0"/>
    <w:rsid w:val="00D17F46"/>
    <w:rsid w:val="00D211A6"/>
    <w:rsid w:val="00D23FEB"/>
    <w:rsid w:val="00D2523E"/>
    <w:rsid w:val="00D25B47"/>
    <w:rsid w:val="00D2760D"/>
    <w:rsid w:val="00D319A8"/>
    <w:rsid w:val="00D31AA1"/>
    <w:rsid w:val="00D32508"/>
    <w:rsid w:val="00D33726"/>
    <w:rsid w:val="00D41812"/>
    <w:rsid w:val="00D41C58"/>
    <w:rsid w:val="00D4757F"/>
    <w:rsid w:val="00D5116A"/>
    <w:rsid w:val="00D535C9"/>
    <w:rsid w:val="00D61048"/>
    <w:rsid w:val="00D6348A"/>
    <w:rsid w:val="00D64105"/>
    <w:rsid w:val="00D64651"/>
    <w:rsid w:val="00D65B90"/>
    <w:rsid w:val="00D66621"/>
    <w:rsid w:val="00D66C68"/>
    <w:rsid w:val="00D67FB0"/>
    <w:rsid w:val="00D73572"/>
    <w:rsid w:val="00D76949"/>
    <w:rsid w:val="00D80A41"/>
    <w:rsid w:val="00D80D6C"/>
    <w:rsid w:val="00D81530"/>
    <w:rsid w:val="00D84673"/>
    <w:rsid w:val="00D87DBE"/>
    <w:rsid w:val="00D90443"/>
    <w:rsid w:val="00D906AA"/>
    <w:rsid w:val="00D91BAD"/>
    <w:rsid w:val="00D97C71"/>
    <w:rsid w:val="00DA3197"/>
    <w:rsid w:val="00DA4653"/>
    <w:rsid w:val="00DB06C4"/>
    <w:rsid w:val="00DB0EB7"/>
    <w:rsid w:val="00DB2BCC"/>
    <w:rsid w:val="00DB5CF8"/>
    <w:rsid w:val="00DB6917"/>
    <w:rsid w:val="00DC185E"/>
    <w:rsid w:val="00DC3053"/>
    <w:rsid w:val="00DC3EBA"/>
    <w:rsid w:val="00DC533E"/>
    <w:rsid w:val="00DC5956"/>
    <w:rsid w:val="00DD354C"/>
    <w:rsid w:val="00DD3AE3"/>
    <w:rsid w:val="00DD52CA"/>
    <w:rsid w:val="00DE34D2"/>
    <w:rsid w:val="00DE3753"/>
    <w:rsid w:val="00DE6C65"/>
    <w:rsid w:val="00DE7B3C"/>
    <w:rsid w:val="00DF1BD6"/>
    <w:rsid w:val="00DF25E9"/>
    <w:rsid w:val="00DF58E8"/>
    <w:rsid w:val="00DF6459"/>
    <w:rsid w:val="00DF6590"/>
    <w:rsid w:val="00DF691F"/>
    <w:rsid w:val="00DF6A82"/>
    <w:rsid w:val="00E00AED"/>
    <w:rsid w:val="00E02393"/>
    <w:rsid w:val="00E0610E"/>
    <w:rsid w:val="00E10D8A"/>
    <w:rsid w:val="00E11281"/>
    <w:rsid w:val="00E117D6"/>
    <w:rsid w:val="00E13BCB"/>
    <w:rsid w:val="00E1427E"/>
    <w:rsid w:val="00E2165F"/>
    <w:rsid w:val="00E33459"/>
    <w:rsid w:val="00E3502D"/>
    <w:rsid w:val="00E372F5"/>
    <w:rsid w:val="00E40F69"/>
    <w:rsid w:val="00E43DC5"/>
    <w:rsid w:val="00E4436F"/>
    <w:rsid w:val="00E47915"/>
    <w:rsid w:val="00E53698"/>
    <w:rsid w:val="00E55162"/>
    <w:rsid w:val="00E568C0"/>
    <w:rsid w:val="00E578AD"/>
    <w:rsid w:val="00E61115"/>
    <w:rsid w:val="00E638AA"/>
    <w:rsid w:val="00E66004"/>
    <w:rsid w:val="00E67DF0"/>
    <w:rsid w:val="00E71556"/>
    <w:rsid w:val="00E7253D"/>
    <w:rsid w:val="00E7380A"/>
    <w:rsid w:val="00E740D5"/>
    <w:rsid w:val="00E76DC9"/>
    <w:rsid w:val="00E81C26"/>
    <w:rsid w:val="00E837B0"/>
    <w:rsid w:val="00E855CC"/>
    <w:rsid w:val="00E86059"/>
    <w:rsid w:val="00E87595"/>
    <w:rsid w:val="00E907F4"/>
    <w:rsid w:val="00EA52C7"/>
    <w:rsid w:val="00EA5945"/>
    <w:rsid w:val="00EA60E3"/>
    <w:rsid w:val="00EA6945"/>
    <w:rsid w:val="00EA760C"/>
    <w:rsid w:val="00EB01EE"/>
    <w:rsid w:val="00EB0770"/>
    <w:rsid w:val="00EB1E46"/>
    <w:rsid w:val="00EB7132"/>
    <w:rsid w:val="00EC0DD4"/>
    <w:rsid w:val="00EC5ACE"/>
    <w:rsid w:val="00ED064D"/>
    <w:rsid w:val="00ED32B3"/>
    <w:rsid w:val="00ED58B6"/>
    <w:rsid w:val="00ED5DBA"/>
    <w:rsid w:val="00EE371B"/>
    <w:rsid w:val="00EE4418"/>
    <w:rsid w:val="00EE4B70"/>
    <w:rsid w:val="00EE5715"/>
    <w:rsid w:val="00EE61A1"/>
    <w:rsid w:val="00EE6422"/>
    <w:rsid w:val="00EE7D35"/>
    <w:rsid w:val="00EF05EC"/>
    <w:rsid w:val="00EF18D4"/>
    <w:rsid w:val="00EF61B9"/>
    <w:rsid w:val="00EF6543"/>
    <w:rsid w:val="00F06DF3"/>
    <w:rsid w:val="00F12A5B"/>
    <w:rsid w:val="00F12DA2"/>
    <w:rsid w:val="00F131FC"/>
    <w:rsid w:val="00F15353"/>
    <w:rsid w:val="00F15391"/>
    <w:rsid w:val="00F1750C"/>
    <w:rsid w:val="00F2028C"/>
    <w:rsid w:val="00F21BF1"/>
    <w:rsid w:val="00F24F6B"/>
    <w:rsid w:val="00F33B79"/>
    <w:rsid w:val="00F44F15"/>
    <w:rsid w:val="00F51AB2"/>
    <w:rsid w:val="00F51AC5"/>
    <w:rsid w:val="00F530D2"/>
    <w:rsid w:val="00F55812"/>
    <w:rsid w:val="00F60671"/>
    <w:rsid w:val="00F60D13"/>
    <w:rsid w:val="00F62C51"/>
    <w:rsid w:val="00F634E4"/>
    <w:rsid w:val="00F64A12"/>
    <w:rsid w:val="00F65E15"/>
    <w:rsid w:val="00F71B48"/>
    <w:rsid w:val="00F723BB"/>
    <w:rsid w:val="00F72DB2"/>
    <w:rsid w:val="00F73450"/>
    <w:rsid w:val="00F8091B"/>
    <w:rsid w:val="00F831AF"/>
    <w:rsid w:val="00F8537B"/>
    <w:rsid w:val="00F85A08"/>
    <w:rsid w:val="00F87A47"/>
    <w:rsid w:val="00F91693"/>
    <w:rsid w:val="00F94012"/>
    <w:rsid w:val="00F942D0"/>
    <w:rsid w:val="00F95094"/>
    <w:rsid w:val="00FA46CE"/>
    <w:rsid w:val="00FA69EA"/>
    <w:rsid w:val="00FB0534"/>
    <w:rsid w:val="00FB0968"/>
    <w:rsid w:val="00FB1B39"/>
    <w:rsid w:val="00FB1D68"/>
    <w:rsid w:val="00FB2BC6"/>
    <w:rsid w:val="00FB3ECB"/>
    <w:rsid w:val="00FB57D1"/>
    <w:rsid w:val="00FB7023"/>
    <w:rsid w:val="00FC0A9C"/>
    <w:rsid w:val="00FC0DCD"/>
    <w:rsid w:val="00FC34D1"/>
    <w:rsid w:val="00FC462B"/>
    <w:rsid w:val="00FD0306"/>
    <w:rsid w:val="00FD5BFC"/>
    <w:rsid w:val="00FD65F6"/>
    <w:rsid w:val="00FD7BE2"/>
    <w:rsid w:val="00FE1FA9"/>
    <w:rsid w:val="00FE4D0D"/>
    <w:rsid w:val="00FE64EA"/>
    <w:rsid w:val="00FE7449"/>
    <w:rsid w:val="00FF130F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2534557"/>
  <w14:defaultImageDpi w14:val="300"/>
  <w15:docId w15:val="{8F5D5541-102E-48A4-8905-FDD4A67B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Verdana" w:hAnsi="Verdana"/>
      <w:lang w:val="nb-NO" w:eastAsia="nb-NO"/>
    </w:rPr>
  </w:style>
  <w:style w:type="paragraph" w:styleId="Heading1">
    <w:name w:val="heading 1"/>
    <w:basedOn w:val="Normal"/>
    <w:next w:val="BodyText"/>
    <w:qFormat/>
    <w:rsid w:val="00924E0C"/>
    <w:pPr>
      <w:keepNext/>
      <w:numPr>
        <w:numId w:val="11"/>
      </w:numPr>
      <w:tabs>
        <w:tab w:val="clear" w:pos="3550"/>
        <w:tab w:val="num" w:pos="432"/>
      </w:tabs>
      <w:spacing w:before="360" w:after="120"/>
      <w:ind w:left="431" w:hanging="431"/>
      <w:outlineLvl w:val="0"/>
    </w:pPr>
    <w:rPr>
      <w:rFonts w:ascii="Arial" w:hAnsi="Arial" w:cs="Arial"/>
      <w:b/>
      <w:bCs/>
      <w:smallCaps/>
      <w:kern w:val="32"/>
      <w:sz w:val="32"/>
      <w:szCs w:val="32"/>
    </w:rPr>
  </w:style>
  <w:style w:type="paragraph" w:styleId="Heading2">
    <w:name w:val="heading 2"/>
    <w:basedOn w:val="Normal"/>
    <w:next w:val="BodyText"/>
    <w:qFormat/>
    <w:rsid w:val="00FA69EA"/>
    <w:pPr>
      <w:keepNext/>
      <w:numPr>
        <w:ilvl w:val="1"/>
        <w:numId w:val="1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rsid w:val="00FA69EA"/>
    <w:pPr>
      <w:keepNext/>
      <w:numPr>
        <w:ilvl w:val="2"/>
        <w:numId w:val="1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A69EA"/>
    <w:pPr>
      <w:keepNext/>
      <w:numPr>
        <w:ilvl w:val="3"/>
        <w:numId w:val="1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A69EA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A69EA"/>
    <w:pPr>
      <w:numPr>
        <w:ilvl w:val="5"/>
        <w:numId w:val="1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A69EA"/>
    <w:pPr>
      <w:numPr>
        <w:ilvl w:val="6"/>
        <w:numId w:val="1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FA69EA"/>
    <w:pPr>
      <w:numPr>
        <w:ilvl w:val="7"/>
        <w:numId w:val="1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A69EA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ellovsk">
    <w:name w:val="Tabellovsk"/>
    <w:basedOn w:val="Normal"/>
    <w:pPr>
      <w:tabs>
        <w:tab w:val="left" w:pos="6379"/>
      </w:tabs>
    </w:pPr>
    <w:rPr>
      <w:smallCaps/>
    </w:rPr>
  </w:style>
  <w:style w:type="paragraph" w:styleId="Header">
    <w:name w:val="header"/>
    <w:basedOn w:val="Normal"/>
    <w:next w:val="Normal"/>
    <w:pPr>
      <w:tabs>
        <w:tab w:val="center" w:pos="4536"/>
        <w:tab w:val="right" w:pos="9072"/>
      </w:tabs>
    </w:pPr>
    <w:rPr>
      <w:smallCaps/>
      <w:sz w:val="40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PageNumber">
    <w:name w:val="page number"/>
    <w:basedOn w:val="DefaultParagraphFont"/>
    <w:rsid w:val="001D6F9B"/>
  </w:style>
  <w:style w:type="paragraph" w:styleId="Title">
    <w:name w:val="Title"/>
    <w:basedOn w:val="Normal"/>
    <w:qFormat/>
    <w:rsid w:val="00FA69EA"/>
    <w:pPr>
      <w:spacing w:before="240" w:after="60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FA69EA"/>
  </w:style>
  <w:style w:type="paragraph" w:styleId="TOC3">
    <w:name w:val="toc 3"/>
    <w:basedOn w:val="Normal"/>
    <w:next w:val="Normal"/>
    <w:autoRedefine/>
    <w:uiPriority w:val="39"/>
    <w:rsid w:val="00FA69EA"/>
    <w:pPr>
      <w:ind w:left="400"/>
    </w:pPr>
  </w:style>
  <w:style w:type="paragraph" w:styleId="BodyText">
    <w:name w:val="Body Text"/>
    <w:basedOn w:val="Normal"/>
    <w:link w:val="BodyTextChar"/>
    <w:rsid w:val="00FA69EA"/>
    <w:pPr>
      <w:spacing w:after="120"/>
    </w:pPr>
  </w:style>
  <w:style w:type="paragraph" w:customStyle="1" w:styleId="Comment">
    <w:name w:val="Comment"/>
    <w:basedOn w:val="BodyText"/>
    <w:rsid w:val="00703F69"/>
    <w:rPr>
      <w:i/>
      <w:color w:val="339966"/>
    </w:rPr>
  </w:style>
  <w:style w:type="paragraph" w:customStyle="1" w:styleId="Definition">
    <w:name w:val="Definition"/>
    <w:basedOn w:val="Normal"/>
    <w:rsid w:val="000551FF"/>
    <w:pPr>
      <w:ind w:left="2268" w:hanging="2268"/>
    </w:pPr>
  </w:style>
  <w:style w:type="paragraph" w:customStyle="1" w:styleId="References">
    <w:name w:val="References"/>
    <w:basedOn w:val="BodyText"/>
    <w:rsid w:val="00753D26"/>
    <w:pPr>
      <w:numPr>
        <w:numId w:val="12"/>
      </w:numPr>
    </w:pPr>
  </w:style>
  <w:style w:type="paragraph" w:styleId="BalloonText">
    <w:name w:val="Balloon Text"/>
    <w:basedOn w:val="Normal"/>
    <w:link w:val="BalloonTextChar"/>
    <w:rsid w:val="0068569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569A"/>
    <w:rPr>
      <w:rFonts w:ascii="Lucida Grande" w:hAnsi="Lucida Grande"/>
      <w:sz w:val="18"/>
      <w:szCs w:val="18"/>
      <w:lang w:val="nb-NO" w:eastAsia="nb-NO"/>
    </w:rPr>
  </w:style>
  <w:style w:type="character" w:customStyle="1" w:styleId="BodyTextChar">
    <w:name w:val="Body Text Char"/>
    <w:basedOn w:val="DefaultParagraphFont"/>
    <w:link w:val="BodyText"/>
    <w:rsid w:val="0068569A"/>
    <w:rPr>
      <w:rFonts w:ascii="Verdana" w:hAnsi="Verdana"/>
      <w:lang w:val="nb-NO" w:eastAsia="nb-NO"/>
    </w:rPr>
  </w:style>
  <w:style w:type="table" w:styleId="TableGrid">
    <w:name w:val="Table Grid"/>
    <w:basedOn w:val="TableNormal"/>
    <w:rsid w:val="00552A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Tekst">
    <w:name w:val="TabellTekst"/>
    <w:basedOn w:val="Normal"/>
    <w:qFormat/>
    <w:rsid w:val="00552AAF"/>
  </w:style>
  <w:style w:type="paragraph" w:customStyle="1" w:styleId="TabellTittel">
    <w:name w:val="TabellTittel"/>
    <w:basedOn w:val="TabellTekst"/>
    <w:qFormat/>
    <w:rsid w:val="00552AAF"/>
    <w:rPr>
      <w:b/>
    </w:rPr>
  </w:style>
  <w:style w:type="paragraph" w:styleId="ListBullet2">
    <w:name w:val="List Bullet 2"/>
    <w:basedOn w:val="Normal"/>
    <w:rsid w:val="005C3B91"/>
    <w:pPr>
      <w:numPr>
        <w:numId w:val="2"/>
      </w:numPr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2395"/>
    <w:pPr>
      <w:spacing w:after="100"/>
      <w:ind w:left="200"/>
    </w:pPr>
  </w:style>
  <w:style w:type="paragraph" w:styleId="Caption">
    <w:name w:val="caption"/>
    <w:basedOn w:val="Normal"/>
    <w:next w:val="Normal"/>
    <w:unhideWhenUsed/>
    <w:qFormat/>
    <w:rsid w:val="00626E73"/>
    <w:pPr>
      <w:spacing w:after="200"/>
      <w:jc w:val="center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26E73"/>
  </w:style>
  <w:style w:type="paragraph" w:customStyle="1" w:styleId="Figure">
    <w:name w:val="Figure"/>
    <w:basedOn w:val="BodyText"/>
    <w:qFormat/>
    <w:rsid w:val="00626E73"/>
    <w:pPr>
      <w:jc w:val="center"/>
    </w:pPr>
  </w:style>
  <w:style w:type="character" w:customStyle="1" w:styleId="small">
    <w:name w:val="small"/>
    <w:basedOn w:val="DefaultParagraphFont"/>
    <w:rsid w:val="00C04CDD"/>
  </w:style>
  <w:style w:type="character" w:styleId="UnresolvedMention">
    <w:name w:val="Unresolved Mention"/>
    <w:basedOn w:val="DefaultParagraphFont"/>
    <w:rsid w:val="005B6B7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696"/>
    <w:rPr>
      <w:rFonts w:ascii="Courier New" w:hAnsi="Courier New" w:cs="Courier New"/>
      <w:lang w:val="nb-NO" w:eastAsia="nb-NO"/>
    </w:rPr>
  </w:style>
  <w:style w:type="paragraph" w:styleId="ListParagraph">
    <w:name w:val="List Paragraph"/>
    <w:basedOn w:val="Normal"/>
    <w:uiPriority w:val="34"/>
    <w:qFormat/>
    <w:rsid w:val="00447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5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https://github.com/SmileyFace799/GodotSweeper-Infinite/blob/main/README.md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SmileyFace799/GodotSweeper-Infinit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HuUEWtcVFm0" TargetMode="External"/><Relationship Id="rId20" Type="http://schemas.openxmlformats.org/officeDocument/2006/relationships/hyperlink" Target="https://www.youtube.com/watch?v=HuUEWtcVFm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hyperlink" Target="https://github.com/SmileyFace799/GodotSweeper-Infinite/release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s://github.com/SmileyFace799/GodotSweeper-Infinit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i\Documents\GitHub\mappe-prosjekt-paths-gruppe-23\Studentrapport%20IDATx20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F91D6D-BC62-ED47-9031-219423671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Studentrapport IDATx2001.dotx</Template>
  <TotalTime>2172</TotalTime>
  <Pages>9</Pages>
  <Words>1738</Words>
  <Characters>9216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Studentoppgave forside</vt:lpstr>
      <vt:lpstr>Studentoppgave forside</vt:lpstr>
    </vt:vector>
  </TitlesOfParts>
  <Company>Høgskolen i Ålesund</Company>
  <LinksUpToDate>false</LinksUpToDate>
  <CharactersWithSpaces>10933</CharactersWithSpaces>
  <SharedDoc>false</SharedDoc>
  <HLinks>
    <vt:vector size="60" baseType="variant"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_Toc98815172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_Toc98815171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_Toc98815170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_Toc98815169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_Toc98815168</vt:lpwstr>
      </vt:variant>
      <vt:variant>
        <vt:i4>1572914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_Toc98815167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_Toc98815166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_Toc98815165</vt:lpwstr>
      </vt:variant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_Toc98815164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_Toc98815163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Studentoppgave forside</dc:title>
  <dc:subject/>
  <dc:creator>Henrik Gran</dc:creator>
  <cp:keywords/>
  <dc:description/>
  <cp:lastModifiedBy>Henrik Kjernmoen Gran</cp:lastModifiedBy>
  <cp:revision>1369</cp:revision>
  <cp:lastPrinted>2023-05-23T08:06:00Z</cp:lastPrinted>
  <dcterms:created xsi:type="dcterms:W3CDTF">2023-04-23T13:53:00Z</dcterms:created>
  <dcterms:modified xsi:type="dcterms:W3CDTF">2025-01-06T03:17:00Z</dcterms:modified>
</cp:coreProperties>
</file>